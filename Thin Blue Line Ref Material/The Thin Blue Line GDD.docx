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521B" w14:textId="6EBAB62D" w:rsidR="00452A8B" w:rsidRPr="00085485" w:rsidRDefault="00085485">
      <w:pPr>
        <w:pStyle w:val="Standard"/>
        <w:autoSpaceDE w:val="0"/>
        <w:rPr>
          <w:rFonts w:ascii="Terminator Two" w:eastAsia="Calibri,Bold" w:hAnsi="Terminator Two" w:cs="Calibri,Bold"/>
          <w:b/>
          <w:bCs/>
          <w:color w:val="000000"/>
          <w:sz w:val="22"/>
          <w:szCs w:val="22"/>
        </w:rPr>
      </w:pPr>
      <w:r w:rsidRPr="00085485">
        <w:rPr>
          <w:rFonts w:ascii="Terminator Two" w:eastAsia="Calibri" w:hAnsi="Terminator Two" w:cs="Calibri"/>
          <w:color w:val="4F82BE"/>
          <w:sz w:val="52"/>
          <w:szCs w:val="52"/>
        </w:rPr>
        <w:t>The Thin Blue Line</w:t>
      </w:r>
    </w:p>
    <w:p w14:paraId="7CA5521D" w14:textId="0BEBC70D" w:rsidR="00452A8B" w:rsidRPr="00344A4E" w:rsidRDefault="008A7CCA">
      <w:pPr>
        <w:pStyle w:val="Standard"/>
        <w:autoSpaceDE w:val="0"/>
        <w:rPr>
          <w:rFonts w:ascii="Agency FB" w:eastAsia="Calibri,Bold" w:hAnsi="Agency FB" w:cs="Calibri,Bold"/>
          <w:b/>
          <w:bCs/>
          <w:color w:val="FFFFFF"/>
          <w:sz w:val="22"/>
          <w:szCs w:val="22"/>
        </w:rPr>
      </w:pPr>
      <w:r w:rsidRPr="00344A4E">
        <w:rPr>
          <w:rFonts w:ascii="Agency FB" w:eastAsia="Calibri,Bold" w:hAnsi="Agency FB" w:cs="Calibri,Bold"/>
          <w:b/>
          <w:bCs/>
          <w:color w:val="000000"/>
          <w:sz w:val="22"/>
          <w:szCs w:val="22"/>
        </w:rPr>
        <w:t>Game Design Document</w:t>
      </w:r>
    </w:p>
    <w:p w14:paraId="7CA5521E" w14:textId="77777777" w:rsidR="00452A8B" w:rsidRDefault="00452A8B">
      <w:pPr>
        <w:pStyle w:val="Standard"/>
        <w:autoSpaceDE w:val="0"/>
        <w:rPr>
          <w:rFonts w:ascii="Calibri,Bold" w:eastAsia="Calibri,Bold" w:hAnsi="Calibri,Bold" w:cs="Calibri,Bold"/>
          <w:b/>
          <w:bCs/>
          <w:color w:val="FFFFFF"/>
          <w:sz w:val="22"/>
          <w:szCs w:val="22"/>
        </w:rPr>
      </w:pPr>
    </w:p>
    <w:p w14:paraId="7CA5521F" w14:textId="77777777" w:rsidR="00452A8B" w:rsidRDefault="00452A8B">
      <w:pPr>
        <w:pStyle w:val="Standard"/>
        <w:autoSpaceDE w:val="0"/>
        <w:rPr>
          <w:rFonts w:ascii="Calibri,Bold" w:eastAsia="Calibri,Bold" w:hAnsi="Calibri,Bold" w:cs="Calibri,Bold"/>
          <w:b/>
          <w:bCs/>
          <w:color w:val="FFFFFF"/>
          <w:sz w:val="22"/>
          <w:szCs w:val="22"/>
        </w:rPr>
      </w:pPr>
    </w:p>
    <w:p w14:paraId="7CA55220" w14:textId="77777777" w:rsidR="00452A8B" w:rsidRDefault="00452A8B">
      <w:pPr>
        <w:pStyle w:val="Standard"/>
        <w:autoSpaceDE w:val="0"/>
        <w:rPr>
          <w:rFonts w:ascii="Calibri,Bold" w:eastAsia="Calibri,Bold" w:hAnsi="Calibri,Bold" w:cs="Calibri,Bold"/>
          <w:b/>
          <w:bCs/>
          <w:color w:val="FFFFFF"/>
          <w:sz w:val="22"/>
          <w:szCs w:val="22"/>
        </w:rPr>
      </w:pPr>
    </w:p>
    <w:p w14:paraId="7CA55221" w14:textId="77777777" w:rsidR="00452A8B" w:rsidRDefault="00452A8B">
      <w:pPr>
        <w:pStyle w:val="Standard"/>
        <w:autoSpaceDE w:val="0"/>
        <w:rPr>
          <w:rFonts w:ascii="Calibri,Bold" w:eastAsia="Calibri,Bold" w:hAnsi="Calibri,Bold" w:cs="Calibri,Bold"/>
          <w:b/>
          <w:bCs/>
          <w:color w:val="FFFFFF"/>
          <w:sz w:val="22"/>
          <w:szCs w:val="22"/>
        </w:rPr>
      </w:pPr>
    </w:p>
    <w:p w14:paraId="7CA55222" w14:textId="77777777" w:rsidR="00452A8B" w:rsidRDefault="00452A8B">
      <w:pPr>
        <w:pStyle w:val="Standard"/>
        <w:autoSpaceDE w:val="0"/>
        <w:rPr>
          <w:rFonts w:ascii="Calibri,Bold" w:eastAsia="Calibri,Bold" w:hAnsi="Calibri,Bold" w:cs="Calibri,Bold"/>
          <w:b/>
          <w:bCs/>
          <w:color w:val="FFFFFF"/>
          <w:sz w:val="22"/>
          <w:szCs w:val="22"/>
        </w:rPr>
      </w:pPr>
    </w:p>
    <w:p w14:paraId="7CA55223" w14:textId="77777777" w:rsidR="00452A8B" w:rsidRDefault="00452A8B">
      <w:pPr>
        <w:pStyle w:val="Standard"/>
        <w:autoSpaceDE w:val="0"/>
        <w:rPr>
          <w:rFonts w:ascii="Calibri,Bold" w:eastAsia="Calibri,Bold" w:hAnsi="Calibri,Bold" w:cs="Calibri,Bold"/>
          <w:b/>
          <w:bCs/>
          <w:color w:val="FFFFFF"/>
          <w:sz w:val="22"/>
          <w:szCs w:val="22"/>
        </w:rPr>
      </w:pPr>
    </w:p>
    <w:p w14:paraId="7CA55224" w14:textId="77777777" w:rsidR="00452A8B" w:rsidRDefault="00452A8B">
      <w:pPr>
        <w:pStyle w:val="Standard"/>
        <w:autoSpaceDE w:val="0"/>
        <w:rPr>
          <w:rFonts w:ascii="Calibri,Bold" w:eastAsia="Calibri,Bold" w:hAnsi="Calibri,Bold" w:cs="Calibri,Bold"/>
          <w:b/>
          <w:bCs/>
          <w:color w:val="FFFFFF"/>
          <w:sz w:val="22"/>
          <w:szCs w:val="22"/>
        </w:rPr>
      </w:pPr>
    </w:p>
    <w:p w14:paraId="7CA55225" w14:textId="77777777" w:rsidR="00452A8B" w:rsidRDefault="00452A8B">
      <w:pPr>
        <w:pStyle w:val="Standard"/>
        <w:autoSpaceDE w:val="0"/>
        <w:rPr>
          <w:rFonts w:ascii="Calibri,Bold" w:eastAsia="Calibri,Bold" w:hAnsi="Calibri,Bold" w:cs="Calibri,Bold"/>
          <w:b/>
          <w:bCs/>
          <w:color w:val="FFFFFF"/>
          <w:sz w:val="22"/>
          <w:szCs w:val="22"/>
        </w:rPr>
      </w:pPr>
    </w:p>
    <w:p w14:paraId="7CA55226" w14:textId="77777777" w:rsidR="00452A8B" w:rsidRDefault="00452A8B">
      <w:pPr>
        <w:pStyle w:val="Standard"/>
        <w:autoSpaceDE w:val="0"/>
        <w:rPr>
          <w:rFonts w:ascii="Calibri,Bold" w:eastAsia="Calibri,Bold" w:hAnsi="Calibri,Bold" w:cs="Calibri,Bold"/>
          <w:b/>
          <w:bCs/>
          <w:color w:val="FFFFFF"/>
          <w:sz w:val="22"/>
          <w:szCs w:val="22"/>
        </w:rPr>
      </w:pPr>
    </w:p>
    <w:p w14:paraId="7CA55227" w14:textId="77777777" w:rsidR="00452A8B" w:rsidRDefault="00452A8B">
      <w:pPr>
        <w:pStyle w:val="Standard"/>
        <w:autoSpaceDE w:val="0"/>
        <w:rPr>
          <w:rFonts w:ascii="Calibri,Bold" w:eastAsia="Calibri,Bold" w:hAnsi="Calibri,Bold" w:cs="Calibri,Bold"/>
          <w:b/>
          <w:bCs/>
          <w:color w:val="FFFFFF"/>
          <w:sz w:val="22"/>
          <w:szCs w:val="22"/>
        </w:rPr>
      </w:pPr>
    </w:p>
    <w:p w14:paraId="7CA55228" w14:textId="77777777" w:rsidR="00452A8B" w:rsidRDefault="00452A8B">
      <w:pPr>
        <w:pStyle w:val="Standard"/>
        <w:autoSpaceDE w:val="0"/>
        <w:rPr>
          <w:rFonts w:ascii="Calibri,Bold" w:eastAsia="Calibri,Bold" w:hAnsi="Calibri,Bold" w:cs="Calibri,Bold"/>
          <w:b/>
          <w:bCs/>
          <w:color w:val="FFFFFF"/>
          <w:sz w:val="22"/>
          <w:szCs w:val="22"/>
        </w:rPr>
      </w:pPr>
    </w:p>
    <w:p w14:paraId="7CA55229" w14:textId="77777777" w:rsidR="00452A8B" w:rsidRDefault="00452A8B">
      <w:pPr>
        <w:pStyle w:val="Standard"/>
        <w:autoSpaceDE w:val="0"/>
        <w:rPr>
          <w:rFonts w:ascii="Calibri,Bold" w:eastAsia="Calibri,Bold" w:hAnsi="Calibri,Bold" w:cs="Calibri,Bold"/>
          <w:b/>
          <w:bCs/>
          <w:color w:val="FFFFFF"/>
          <w:sz w:val="22"/>
          <w:szCs w:val="22"/>
        </w:rPr>
      </w:pPr>
    </w:p>
    <w:p w14:paraId="7CA5522A" w14:textId="77777777" w:rsidR="00452A8B" w:rsidRDefault="00452A8B">
      <w:pPr>
        <w:pStyle w:val="Standard"/>
        <w:autoSpaceDE w:val="0"/>
        <w:rPr>
          <w:rFonts w:ascii="Calibri,Bold" w:eastAsia="Calibri,Bold" w:hAnsi="Calibri,Bold" w:cs="Calibri,Bold"/>
          <w:b/>
          <w:bCs/>
          <w:color w:val="FFFFFF"/>
          <w:sz w:val="22"/>
          <w:szCs w:val="22"/>
        </w:rPr>
      </w:pPr>
    </w:p>
    <w:p w14:paraId="7CA5522B" w14:textId="77777777" w:rsidR="00452A8B" w:rsidRDefault="00452A8B">
      <w:pPr>
        <w:pStyle w:val="Standard"/>
        <w:autoSpaceDE w:val="0"/>
        <w:rPr>
          <w:rFonts w:ascii="Calibri,Bold" w:eastAsia="Calibri,Bold" w:hAnsi="Calibri,Bold" w:cs="Calibri,Bold"/>
          <w:b/>
          <w:bCs/>
          <w:color w:val="FFFFFF"/>
          <w:sz w:val="22"/>
          <w:szCs w:val="22"/>
        </w:rPr>
      </w:pPr>
    </w:p>
    <w:p w14:paraId="7CA5522C" w14:textId="77777777" w:rsidR="00452A8B" w:rsidRDefault="00452A8B">
      <w:pPr>
        <w:pStyle w:val="Standard"/>
        <w:autoSpaceDE w:val="0"/>
        <w:rPr>
          <w:rFonts w:ascii="Calibri,Bold" w:eastAsia="Calibri,Bold" w:hAnsi="Calibri,Bold" w:cs="Calibri,Bold"/>
          <w:b/>
          <w:bCs/>
          <w:color w:val="FFFFFF"/>
          <w:sz w:val="22"/>
          <w:szCs w:val="22"/>
        </w:rPr>
      </w:pPr>
    </w:p>
    <w:p w14:paraId="7CA5522D" w14:textId="77777777" w:rsidR="00452A8B" w:rsidRDefault="00452A8B">
      <w:pPr>
        <w:pStyle w:val="Standard"/>
        <w:autoSpaceDE w:val="0"/>
        <w:rPr>
          <w:rFonts w:ascii="Calibri,Bold" w:eastAsia="Calibri,Bold" w:hAnsi="Calibri,Bold" w:cs="Calibri,Bold"/>
          <w:b/>
          <w:bCs/>
          <w:color w:val="FFFFFF"/>
          <w:sz w:val="22"/>
          <w:szCs w:val="22"/>
        </w:rPr>
      </w:pPr>
    </w:p>
    <w:p w14:paraId="7CA5522E" w14:textId="77777777" w:rsidR="00452A8B" w:rsidRDefault="00452A8B">
      <w:pPr>
        <w:pStyle w:val="Standard"/>
        <w:autoSpaceDE w:val="0"/>
        <w:rPr>
          <w:rFonts w:ascii="Calibri,Bold" w:eastAsia="Calibri,Bold" w:hAnsi="Calibri,Bold" w:cs="Calibri,Bold"/>
          <w:b/>
          <w:bCs/>
          <w:color w:val="FFFFFF"/>
          <w:sz w:val="22"/>
          <w:szCs w:val="22"/>
        </w:rPr>
      </w:pPr>
    </w:p>
    <w:p w14:paraId="7CA5522F" w14:textId="77777777" w:rsidR="00452A8B" w:rsidRDefault="00452A8B">
      <w:pPr>
        <w:pStyle w:val="Standard"/>
        <w:autoSpaceDE w:val="0"/>
        <w:rPr>
          <w:rFonts w:ascii="Calibri,Bold" w:eastAsia="Calibri,Bold" w:hAnsi="Calibri,Bold" w:cs="Calibri,Bold"/>
          <w:b/>
          <w:bCs/>
          <w:color w:val="FFFFFF"/>
          <w:sz w:val="22"/>
          <w:szCs w:val="22"/>
        </w:rPr>
      </w:pPr>
    </w:p>
    <w:p w14:paraId="7CA55230" w14:textId="77777777" w:rsidR="00452A8B" w:rsidRDefault="00452A8B">
      <w:pPr>
        <w:pStyle w:val="Standard"/>
        <w:autoSpaceDE w:val="0"/>
        <w:rPr>
          <w:rFonts w:ascii="Calibri,Bold" w:eastAsia="Calibri,Bold" w:hAnsi="Calibri,Bold" w:cs="Calibri,Bold"/>
          <w:b/>
          <w:bCs/>
          <w:color w:val="FFFFFF"/>
          <w:sz w:val="22"/>
          <w:szCs w:val="22"/>
        </w:rPr>
      </w:pPr>
    </w:p>
    <w:p w14:paraId="7CA55231" w14:textId="77777777" w:rsidR="00452A8B" w:rsidRDefault="00452A8B">
      <w:pPr>
        <w:pStyle w:val="Standard"/>
        <w:autoSpaceDE w:val="0"/>
        <w:rPr>
          <w:rFonts w:ascii="Calibri,Bold" w:eastAsia="Calibri,Bold" w:hAnsi="Calibri,Bold" w:cs="Calibri,Bold"/>
          <w:b/>
          <w:bCs/>
          <w:color w:val="FFFFFF"/>
          <w:sz w:val="22"/>
          <w:szCs w:val="22"/>
        </w:rPr>
      </w:pPr>
    </w:p>
    <w:p w14:paraId="7CA55232" w14:textId="77777777" w:rsidR="00452A8B" w:rsidRDefault="00452A8B">
      <w:pPr>
        <w:pStyle w:val="Standard"/>
        <w:autoSpaceDE w:val="0"/>
        <w:rPr>
          <w:rFonts w:ascii="Calibri,Bold" w:eastAsia="Calibri,Bold" w:hAnsi="Calibri,Bold" w:cs="Calibri,Bold"/>
          <w:b/>
          <w:bCs/>
          <w:color w:val="FFFFFF"/>
          <w:sz w:val="22"/>
          <w:szCs w:val="22"/>
        </w:rPr>
      </w:pPr>
    </w:p>
    <w:p w14:paraId="7CA55233" w14:textId="77777777" w:rsidR="00452A8B" w:rsidRDefault="00452A8B">
      <w:pPr>
        <w:pStyle w:val="Standard"/>
        <w:autoSpaceDE w:val="0"/>
        <w:rPr>
          <w:rFonts w:ascii="Calibri,Bold" w:eastAsia="Calibri,Bold" w:hAnsi="Calibri,Bold" w:cs="Calibri,Bold"/>
          <w:b/>
          <w:bCs/>
          <w:color w:val="FFFFFF"/>
          <w:sz w:val="22"/>
          <w:szCs w:val="22"/>
        </w:rPr>
      </w:pPr>
    </w:p>
    <w:p w14:paraId="7CA55234" w14:textId="77777777" w:rsidR="00452A8B" w:rsidRDefault="00452A8B">
      <w:pPr>
        <w:pStyle w:val="Standard"/>
        <w:autoSpaceDE w:val="0"/>
        <w:rPr>
          <w:rFonts w:ascii="Calibri,Bold" w:eastAsia="Calibri,Bold" w:hAnsi="Calibri,Bold" w:cs="Calibri,Bold"/>
          <w:b/>
          <w:bCs/>
          <w:color w:val="FFFFFF"/>
          <w:sz w:val="22"/>
          <w:szCs w:val="22"/>
        </w:rPr>
      </w:pPr>
    </w:p>
    <w:p w14:paraId="7CA55235" w14:textId="77777777" w:rsidR="00452A8B" w:rsidRDefault="00452A8B">
      <w:pPr>
        <w:pStyle w:val="Standard"/>
        <w:autoSpaceDE w:val="0"/>
        <w:rPr>
          <w:rFonts w:ascii="Calibri,Bold" w:eastAsia="Calibri,Bold" w:hAnsi="Calibri,Bold" w:cs="Calibri,Bold"/>
          <w:b/>
          <w:bCs/>
          <w:color w:val="FFFFFF"/>
          <w:sz w:val="22"/>
          <w:szCs w:val="22"/>
        </w:rPr>
      </w:pPr>
    </w:p>
    <w:p w14:paraId="7CA55236" w14:textId="77777777" w:rsidR="00452A8B" w:rsidRDefault="00452A8B">
      <w:pPr>
        <w:pStyle w:val="Standard"/>
        <w:autoSpaceDE w:val="0"/>
        <w:rPr>
          <w:rFonts w:ascii="Calibri,Bold" w:eastAsia="Calibri,Bold" w:hAnsi="Calibri,Bold" w:cs="Calibri,Bold"/>
          <w:b/>
          <w:bCs/>
          <w:color w:val="FFFFFF"/>
          <w:sz w:val="22"/>
          <w:szCs w:val="22"/>
        </w:rPr>
      </w:pPr>
    </w:p>
    <w:p w14:paraId="7CA55237" w14:textId="77777777" w:rsidR="00452A8B" w:rsidRDefault="00452A8B">
      <w:pPr>
        <w:pStyle w:val="Standard"/>
        <w:autoSpaceDE w:val="0"/>
        <w:rPr>
          <w:rFonts w:ascii="Calibri,Bold" w:eastAsia="Calibri,Bold" w:hAnsi="Calibri,Bold" w:cs="Calibri,Bold"/>
          <w:b/>
          <w:bCs/>
          <w:color w:val="FFFFFF"/>
          <w:sz w:val="22"/>
          <w:szCs w:val="22"/>
        </w:rPr>
      </w:pPr>
    </w:p>
    <w:p w14:paraId="7CA55238" w14:textId="77777777" w:rsidR="00452A8B" w:rsidRDefault="00452A8B">
      <w:pPr>
        <w:pStyle w:val="Standard"/>
        <w:autoSpaceDE w:val="0"/>
        <w:rPr>
          <w:rFonts w:ascii="Calibri,Bold" w:eastAsia="Calibri,Bold" w:hAnsi="Calibri,Bold" w:cs="Calibri,Bold"/>
          <w:b/>
          <w:bCs/>
          <w:color w:val="FFFFFF"/>
          <w:sz w:val="22"/>
          <w:szCs w:val="22"/>
        </w:rPr>
      </w:pPr>
    </w:p>
    <w:p w14:paraId="7CA55239" w14:textId="77777777" w:rsidR="00452A8B" w:rsidRDefault="00452A8B">
      <w:pPr>
        <w:pStyle w:val="Standard"/>
        <w:autoSpaceDE w:val="0"/>
        <w:rPr>
          <w:rFonts w:ascii="Calibri,Bold" w:eastAsia="Calibri,Bold" w:hAnsi="Calibri,Bold" w:cs="Calibri,Bold"/>
          <w:b/>
          <w:bCs/>
          <w:color w:val="FFFFFF"/>
          <w:sz w:val="22"/>
          <w:szCs w:val="22"/>
        </w:rPr>
      </w:pPr>
    </w:p>
    <w:p w14:paraId="7CA5523A" w14:textId="77777777" w:rsidR="00452A8B" w:rsidRDefault="00452A8B">
      <w:pPr>
        <w:pStyle w:val="Standard"/>
        <w:autoSpaceDE w:val="0"/>
        <w:rPr>
          <w:rFonts w:ascii="Calibri,Bold" w:eastAsia="Calibri,Bold" w:hAnsi="Calibri,Bold" w:cs="Calibri,Bold"/>
          <w:b/>
          <w:bCs/>
          <w:color w:val="FFFFFF"/>
          <w:sz w:val="22"/>
          <w:szCs w:val="22"/>
        </w:rPr>
      </w:pPr>
    </w:p>
    <w:p w14:paraId="7CA5523B" w14:textId="77777777" w:rsidR="00452A8B" w:rsidRDefault="00452A8B">
      <w:pPr>
        <w:pStyle w:val="Standard"/>
        <w:autoSpaceDE w:val="0"/>
        <w:rPr>
          <w:rFonts w:ascii="Calibri,Bold" w:eastAsia="Calibri,Bold" w:hAnsi="Calibri,Bold" w:cs="Calibri,Bold"/>
          <w:b/>
          <w:bCs/>
          <w:color w:val="FFFFFF"/>
          <w:sz w:val="22"/>
          <w:szCs w:val="22"/>
        </w:rPr>
      </w:pPr>
    </w:p>
    <w:p w14:paraId="7CA5523C" w14:textId="77777777" w:rsidR="00452A8B" w:rsidRDefault="00452A8B">
      <w:pPr>
        <w:pStyle w:val="Standard"/>
        <w:autoSpaceDE w:val="0"/>
        <w:rPr>
          <w:rFonts w:ascii="Calibri,Bold" w:eastAsia="Calibri,Bold" w:hAnsi="Calibri,Bold" w:cs="Calibri,Bold"/>
          <w:b/>
          <w:bCs/>
          <w:color w:val="FFFFFF"/>
          <w:sz w:val="22"/>
          <w:szCs w:val="22"/>
        </w:rPr>
      </w:pPr>
    </w:p>
    <w:p w14:paraId="7CA5523D" w14:textId="77777777" w:rsidR="00452A8B" w:rsidRDefault="00452A8B">
      <w:pPr>
        <w:pStyle w:val="Standard"/>
        <w:autoSpaceDE w:val="0"/>
        <w:rPr>
          <w:rFonts w:ascii="Calibri,Bold" w:eastAsia="Calibri,Bold" w:hAnsi="Calibri,Bold" w:cs="Calibri,Bold"/>
          <w:b/>
          <w:bCs/>
          <w:color w:val="FFFFFF"/>
          <w:sz w:val="22"/>
          <w:szCs w:val="22"/>
        </w:rPr>
      </w:pPr>
    </w:p>
    <w:p w14:paraId="7CA5523E" w14:textId="77777777" w:rsidR="00452A8B" w:rsidRDefault="00452A8B">
      <w:pPr>
        <w:pStyle w:val="Standard"/>
        <w:autoSpaceDE w:val="0"/>
        <w:rPr>
          <w:rFonts w:ascii="Calibri,Bold" w:eastAsia="Calibri,Bold" w:hAnsi="Calibri,Bold" w:cs="Calibri,Bold"/>
          <w:b/>
          <w:bCs/>
          <w:color w:val="FFFFFF"/>
          <w:sz w:val="22"/>
          <w:szCs w:val="22"/>
        </w:rPr>
      </w:pPr>
    </w:p>
    <w:p w14:paraId="7CA5523F" w14:textId="77777777" w:rsidR="00452A8B" w:rsidRDefault="00452A8B">
      <w:pPr>
        <w:pStyle w:val="Standard"/>
        <w:autoSpaceDE w:val="0"/>
        <w:rPr>
          <w:rFonts w:ascii="Calibri,Bold" w:eastAsia="Calibri,Bold" w:hAnsi="Calibri,Bold" w:cs="Calibri,Bold"/>
          <w:b/>
          <w:bCs/>
          <w:color w:val="FFFFFF"/>
          <w:sz w:val="22"/>
          <w:szCs w:val="22"/>
        </w:rPr>
      </w:pPr>
    </w:p>
    <w:p w14:paraId="7CA55240" w14:textId="22507D40" w:rsidR="00452A8B" w:rsidRPr="00344A4E" w:rsidRDefault="00085485">
      <w:pPr>
        <w:pStyle w:val="Standard"/>
        <w:autoSpaceDE w:val="0"/>
        <w:rPr>
          <w:rFonts w:ascii="Agency FB" w:eastAsia="Calibri,Bold" w:hAnsi="Agency FB" w:cs="Calibri,Bold"/>
          <w:b/>
          <w:bCs/>
          <w:color w:val="000000"/>
          <w:sz w:val="22"/>
          <w:szCs w:val="22"/>
        </w:rPr>
      </w:pPr>
      <w:r w:rsidRPr="00344A4E">
        <w:rPr>
          <w:rFonts w:ascii="Agency FB" w:eastAsia="Calibri,Bold" w:hAnsi="Agency FB" w:cs="Calibri,Bold"/>
          <w:b/>
          <w:bCs/>
          <w:noProof/>
          <w:color w:val="000000"/>
          <w:sz w:val="20"/>
          <w:szCs w:val="20"/>
          <w:u w:val="single"/>
        </w:rPr>
        <w:drawing>
          <wp:anchor distT="0" distB="0" distL="114300" distR="114300" simplePos="0" relativeHeight="251658240" behindDoc="0" locked="0" layoutInCell="1" allowOverlap="1" wp14:anchorId="7CA5521A" wp14:editId="03F6EC43">
            <wp:simplePos x="0" y="0"/>
            <wp:positionH relativeFrom="column">
              <wp:posOffset>138430</wp:posOffset>
            </wp:positionH>
            <wp:positionV relativeFrom="paragraph">
              <wp:posOffset>168275</wp:posOffset>
            </wp:positionV>
            <wp:extent cx="6062345" cy="1515110"/>
            <wp:effectExtent l="0" t="0" r="0" b="889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2345" cy="1515110"/>
                    </a:xfrm>
                    <a:prstGeom prst="rect">
                      <a:avLst/>
                    </a:prstGeom>
                    <a:noFill/>
                    <a:ln>
                      <a:noFill/>
                      <a:prstDash/>
                    </a:ln>
                  </pic:spPr>
                </pic:pic>
              </a:graphicData>
            </a:graphic>
            <wp14:sizeRelH relativeFrom="margin">
              <wp14:pctWidth>0</wp14:pctWidth>
            </wp14:sizeRelH>
          </wp:anchor>
        </w:drawing>
      </w:r>
      <w:r w:rsidR="008A7CCA" w:rsidRPr="00344A4E">
        <w:rPr>
          <w:rFonts w:ascii="Agency FB" w:eastAsia="Calibri,Bold" w:hAnsi="Agency FB" w:cs="Calibri,Bold"/>
          <w:b/>
          <w:bCs/>
          <w:color w:val="000000"/>
          <w:sz w:val="22"/>
          <w:szCs w:val="22"/>
        </w:rPr>
        <w:t xml:space="preserve">Prepared </w:t>
      </w:r>
      <w:proofErr w:type="spellStart"/>
      <w:r w:rsidR="008A7CCA" w:rsidRPr="00344A4E">
        <w:rPr>
          <w:rFonts w:ascii="Agency FB" w:eastAsia="Calibri,Bold" w:hAnsi="Agency FB" w:cs="Calibri,Bold"/>
          <w:b/>
          <w:bCs/>
          <w:color w:val="000000"/>
          <w:sz w:val="22"/>
          <w:szCs w:val="22"/>
        </w:rPr>
        <w:t>by:</w:t>
      </w:r>
      <w:r w:rsidRPr="00344A4E">
        <w:rPr>
          <w:rFonts w:ascii="Agency FB" w:eastAsia="Calibri,Bold" w:hAnsi="Agency FB" w:cs="Calibri,Bold"/>
          <w:b/>
          <w:bCs/>
          <w:color w:val="000000"/>
          <w:sz w:val="22"/>
          <w:szCs w:val="22"/>
        </w:rPr>
        <w:t>M</w:t>
      </w:r>
      <w:proofErr w:type="spellEnd"/>
      <w:r w:rsidRPr="00344A4E">
        <w:rPr>
          <w:rFonts w:ascii="Agency FB" w:eastAsia="Calibri,Bold" w:hAnsi="Agency FB" w:cs="Calibri,Bold"/>
          <w:b/>
          <w:bCs/>
          <w:color w:val="000000"/>
          <w:sz w:val="22"/>
          <w:szCs w:val="22"/>
        </w:rPr>
        <w:t xml:space="preserve"> WOOD</w:t>
      </w:r>
    </w:p>
    <w:p w14:paraId="7CA55242" w14:textId="77777777" w:rsidR="00452A8B" w:rsidRDefault="00452A8B">
      <w:pPr>
        <w:pStyle w:val="Standard"/>
        <w:autoSpaceDE w:val="0"/>
        <w:rPr>
          <w:rFonts w:ascii="Calibri,Bold" w:eastAsia="Calibri,Bold" w:hAnsi="Calibri,Bold" w:cs="Calibri,Bold"/>
          <w:b/>
          <w:bCs/>
          <w:color w:val="FFFFFF"/>
          <w:sz w:val="22"/>
          <w:szCs w:val="22"/>
        </w:rPr>
      </w:pPr>
    </w:p>
    <w:p w14:paraId="7CA55243" w14:textId="77777777" w:rsidR="00452A8B" w:rsidRPr="00085485" w:rsidRDefault="008A7CCA" w:rsidP="00085485">
      <w:pPr>
        <w:pStyle w:val="IntenseQuote"/>
        <w:rPr>
          <w:rFonts w:ascii="Terminator Two" w:hAnsi="Terminator Two"/>
        </w:rPr>
      </w:pPr>
      <w:r>
        <w:rPr>
          <w:b/>
          <w:bCs/>
          <w:szCs w:val="24"/>
        </w:rPr>
        <w:lastRenderedPageBreak/>
        <w:fldChar w:fldCharType="begin"/>
      </w:r>
      <w:r>
        <w:instrText xml:space="preserve"> TOC \o "1-9" \u \l 1-9 \h </w:instrText>
      </w:r>
      <w:r>
        <w:rPr>
          <w:b/>
          <w:bCs/>
          <w:szCs w:val="24"/>
        </w:rPr>
        <w:fldChar w:fldCharType="separate"/>
      </w:r>
      <w:r w:rsidRPr="00085485">
        <w:rPr>
          <w:rFonts w:ascii="Terminator Two" w:hAnsi="Terminator Two"/>
        </w:rPr>
        <w:t>Table of Contents</w:t>
      </w:r>
    </w:p>
    <w:p w14:paraId="7CA55244" w14:textId="15FF8BE8" w:rsidR="00452A8B" w:rsidRPr="00344A4E" w:rsidRDefault="008A7CCA">
      <w:pPr>
        <w:pStyle w:val="Contents1"/>
        <w:rPr>
          <w:rStyle w:val="Emphasis"/>
          <w:rFonts w:ascii="Agency FB" w:hAnsi="Agency FB"/>
        </w:rPr>
      </w:pPr>
      <w:hyperlink r:id="rId8" w:history="1">
        <w:r w:rsidRPr="00344A4E">
          <w:rPr>
            <w:rStyle w:val="Emphasis"/>
            <w:rFonts w:ascii="Agency FB" w:hAnsi="Agency FB"/>
          </w:rPr>
          <w:t>Revision Notes</w:t>
        </w:r>
        <w:r w:rsidRPr="00344A4E">
          <w:rPr>
            <w:rStyle w:val="Emphasis"/>
            <w:rFonts w:ascii="Agency FB" w:hAnsi="Agency FB"/>
          </w:rPr>
          <w:tab/>
          <w:t>3</w:t>
        </w:r>
      </w:hyperlink>
    </w:p>
    <w:p w14:paraId="7CA55245" w14:textId="77777777" w:rsidR="00452A8B" w:rsidRPr="00344A4E" w:rsidRDefault="008A7CCA">
      <w:pPr>
        <w:pStyle w:val="Contents1"/>
        <w:rPr>
          <w:rFonts w:ascii="Agency FB" w:hAnsi="Agency FB"/>
        </w:rPr>
      </w:pPr>
      <w:hyperlink r:id="rId9" w:history="1">
        <w:r w:rsidRPr="00344A4E">
          <w:rPr>
            <w:rFonts w:ascii="Agency FB" w:hAnsi="Agency FB"/>
          </w:rPr>
          <w:t>TODOTODODO</w:t>
        </w:r>
        <w:r w:rsidRPr="00344A4E">
          <w:rPr>
            <w:rFonts w:ascii="Agency FB" w:hAnsi="Agency FB"/>
          </w:rPr>
          <w:tab/>
          <w:t>3</w:t>
        </w:r>
      </w:hyperlink>
    </w:p>
    <w:p w14:paraId="7CA55246" w14:textId="0D77BB33" w:rsidR="00452A8B" w:rsidRPr="00344A4E" w:rsidRDefault="008A7CCA">
      <w:pPr>
        <w:pStyle w:val="Contents1"/>
        <w:rPr>
          <w:rStyle w:val="IntenseEmphasis"/>
          <w:rFonts w:ascii="Agency FB" w:hAnsi="Agency FB"/>
        </w:rPr>
      </w:pPr>
      <w:hyperlink r:id="rId10" w:history="1">
        <w:r w:rsidRPr="00344A4E">
          <w:rPr>
            <w:rStyle w:val="IntenseEmphasis"/>
            <w:rFonts w:ascii="Agency FB" w:hAnsi="Agency FB"/>
          </w:rPr>
          <w:t>OVERVIEWOVERVIEW</w:t>
        </w:r>
        <w:r w:rsidR="00085485" w:rsidRPr="00344A4E">
          <w:rPr>
            <w:rStyle w:val="IntenseEmphasis"/>
            <w:rFonts w:ascii="Agency FB" w:hAnsi="Agency FB"/>
          </w:rPr>
          <w:t xml:space="preserve"> </w:t>
        </w:r>
        <w:r w:rsidRPr="00344A4E">
          <w:rPr>
            <w:rStyle w:val="IntenseEmphasis"/>
            <w:rFonts w:ascii="Agency FB" w:hAnsi="Agency FB"/>
          </w:rPr>
          <w:t>Talk GAMEPLAY</w:t>
        </w:r>
        <w:r w:rsidRPr="00344A4E">
          <w:rPr>
            <w:rStyle w:val="IntenseEmphasis"/>
            <w:rFonts w:ascii="Agency FB" w:hAnsi="Agency FB"/>
          </w:rPr>
          <w:tab/>
          <w:t>3</w:t>
        </w:r>
      </w:hyperlink>
    </w:p>
    <w:p w14:paraId="7CA55247" w14:textId="77777777" w:rsidR="00452A8B" w:rsidRPr="00344A4E" w:rsidRDefault="008A7CCA">
      <w:pPr>
        <w:pStyle w:val="Contents2"/>
        <w:rPr>
          <w:rFonts w:ascii="Agency FB" w:hAnsi="Agency FB"/>
        </w:rPr>
      </w:pPr>
      <w:hyperlink r:id="rId11" w:history="1">
        <w:r w:rsidRPr="00344A4E">
          <w:rPr>
            <w:rFonts w:ascii="Agency FB" w:hAnsi="Agency FB"/>
          </w:rPr>
          <w:t>Target Platform / Minimum Hardware:</w:t>
        </w:r>
        <w:r w:rsidRPr="00344A4E">
          <w:rPr>
            <w:rFonts w:ascii="Agency FB" w:hAnsi="Agency FB"/>
          </w:rPr>
          <w:tab/>
          <w:t>3</w:t>
        </w:r>
      </w:hyperlink>
    </w:p>
    <w:p w14:paraId="7CA55248" w14:textId="77777777" w:rsidR="00452A8B" w:rsidRPr="00344A4E" w:rsidRDefault="008A7CCA">
      <w:pPr>
        <w:pStyle w:val="Contents2"/>
        <w:rPr>
          <w:rFonts w:ascii="Agency FB" w:hAnsi="Agency FB"/>
        </w:rPr>
      </w:pPr>
      <w:hyperlink r:id="rId12" w:history="1">
        <w:r w:rsidRPr="00344A4E">
          <w:rPr>
            <w:rFonts w:ascii="Agency FB" w:hAnsi="Agency FB"/>
          </w:rPr>
          <w:t>Visual Style</w:t>
        </w:r>
        <w:r w:rsidRPr="00344A4E">
          <w:rPr>
            <w:rFonts w:ascii="Agency FB" w:hAnsi="Agency FB"/>
          </w:rPr>
          <w:tab/>
          <w:t>3</w:t>
        </w:r>
      </w:hyperlink>
    </w:p>
    <w:p w14:paraId="7CA55249" w14:textId="77777777" w:rsidR="00452A8B" w:rsidRPr="00344A4E" w:rsidRDefault="008A7CCA">
      <w:pPr>
        <w:pStyle w:val="Contents2"/>
        <w:rPr>
          <w:rFonts w:ascii="Agency FB" w:hAnsi="Agency FB"/>
        </w:rPr>
      </w:pPr>
      <w:hyperlink r:id="rId13" w:history="1">
        <w:r w:rsidRPr="00344A4E">
          <w:rPr>
            <w:rFonts w:ascii="Agency FB" w:hAnsi="Agency FB"/>
          </w:rPr>
          <w:t>Audio Style</w:t>
        </w:r>
        <w:r w:rsidRPr="00344A4E">
          <w:rPr>
            <w:rFonts w:ascii="Agency FB" w:hAnsi="Agency FB"/>
          </w:rPr>
          <w:tab/>
          <w:t>3</w:t>
        </w:r>
      </w:hyperlink>
    </w:p>
    <w:p w14:paraId="7CA5524A" w14:textId="77777777" w:rsidR="00452A8B" w:rsidRPr="00344A4E" w:rsidRDefault="008A7CCA">
      <w:pPr>
        <w:pStyle w:val="Contents1"/>
        <w:rPr>
          <w:rStyle w:val="IntenseEmphasis"/>
          <w:rFonts w:ascii="Agency FB" w:hAnsi="Agency FB"/>
        </w:rPr>
      </w:pPr>
      <w:hyperlink r:id="rId14" w:history="1">
        <w:r w:rsidRPr="00344A4E">
          <w:rPr>
            <w:rStyle w:val="IntenseEmphasis"/>
            <w:rFonts w:ascii="Agency FB" w:hAnsi="Agency FB"/>
          </w:rPr>
          <w:t>Sta</w:t>
        </w:r>
        <w:r w:rsidRPr="00344A4E">
          <w:rPr>
            <w:rStyle w:val="IntenseEmphasis"/>
            <w:rFonts w:ascii="Agency FB" w:hAnsi="Agency FB"/>
          </w:rPr>
          <w:t xml:space="preserve">rting Out </w:t>
        </w:r>
        <w:r w:rsidRPr="00344A4E">
          <w:rPr>
            <w:rStyle w:val="IntenseEmphasis"/>
            <w:rFonts w:ascii="Agency FB" w:hAnsi="Agency FB"/>
          </w:rPr>
          <w:tab/>
          <w:t>4</w:t>
        </w:r>
      </w:hyperlink>
    </w:p>
    <w:p w14:paraId="7CA5524B" w14:textId="77777777" w:rsidR="00452A8B" w:rsidRPr="00344A4E" w:rsidRDefault="008A7CCA">
      <w:pPr>
        <w:pStyle w:val="Contents2"/>
        <w:rPr>
          <w:rFonts w:ascii="Agency FB" w:hAnsi="Agency FB"/>
        </w:rPr>
      </w:pPr>
      <w:hyperlink r:id="rId15" w:history="1">
        <w:r w:rsidRPr="00344A4E">
          <w:rPr>
            <w:rFonts w:ascii="Agency FB" w:hAnsi="Agency FB"/>
          </w:rPr>
          <w:t>Game start – Main Menu – Character Selection/Creation</w:t>
        </w:r>
        <w:r w:rsidRPr="00344A4E">
          <w:rPr>
            <w:rFonts w:ascii="Agency FB" w:hAnsi="Agency FB"/>
          </w:rPr>
          <w:tab/>
          <w:t>4</w:t>
        </w:r>
      </w:hyperlink>
    </w:p>
    <w:p w14:paraId="7CA5524C" w14:textId="77777777" w:rsidR="00452A8B" w:rsidRPr="00344A4E" w:rsidRDefault="008A7CCA">
      <w:pPr>
        <w:pStyle w:val="Contents2"/>
        <w:rPr>
          <w:rFonts w:ascii="Agency FB" w:hAnsi="Agency FB"/>
        </w:rPr>
      </w:pPr>
      <w:hyperlink r:id="rId16" w:history="1">
        <w:r w:rsidRPr="00344A4E">
          <w:rPr>
            <w:rFonts w:ascii="Agency FB" w:hAnsi="Agency FB"/>
          </w:rPr>
          <w:t xml:space="preserve">Game Start and Intro </w:t>
        </w:r>
        <w:r w:rsidRPr="00344A4E">
          <w:rPr>
            <w:rFonts w:ascii="Agency FB" w:hAnsi="Agency FB"/>
          </w:rPr>
          <w:tab/>
          <w:t>4</w:t>
        </w:r>
      </w:hyperlink>
    </w:p>
    <w:p w14:paraId="7CA5524D" w14:textId="77777777" w:rsidR="00452A8B" w:rsidRPr="00344A4E" w:rsidRDefault="008A7CCA">
      <w:pPr>
        <w:pStyle w:val="Contents2"/>
        <w:rPr>
          <w:rFonts w:ascii="Agency FB" w:hAnsi="Agency FB"/>
        </w:rPr>
      </w:pPr>
      <w:hyperlink r:id="rId17" w:history="1">
        <w:r w:rsidRPr="00344A4E">
          <w:rPr>
            <w:rFonts w:ascii="Agency FB" w:hAnsi="Agency FB"/>
          </w:rPr>
          <w:t>In-Game HUD &amp; Menus</w:t>
        </w:r>
        <w:r w:rsidRPr="00344A4E">
          <w:rPr>
            <w:rFonts w:ascii="Agency FB" w:hAnsi="Agency FB"/>
          </w:rPr>
          <w:tab/>
          <w:t>4</w:t>
        </w:r>
      </w:hyperlink>
    </w:p>
    <w:p w14:paraId="7CA5524E" w14:textId="77777777" w:rsidR="00452A8B" w:rsidRPr="00344A4E" w:rsidRDefault="008A7CCA">
      <w:pPr>
        <w:pStyle w:val="Contents2"/>
        <w:rPr>
          <w:rFonts w:ascii="Agency FB" w:hAnsi="Agency FB"/>
        </w:rPr>
      </w:pPr>
      <w:hyperlink r:id="rId18" w:history="1">
        <w:r w:rsidRPr="00344A4E">
          <w:rPr>
            <w:rFonts w:ascii="Agency FB" w:hAnsi="Agency FB"/>
          </w:rPr>
          <w:t>Multiplayer (If Applicable)</w:t>
        </w:r>
        <w:r w:rsidRPr="00344A4E">
          <w:rPr>
            <w:rFonts w:ascii="Agency FB" w:hAnsi="Agency FB"/>
          </w:rPr>
          <w:tab/>
          <w:t>4</w:t>
        </w:r>
      </w:hyperlink>
    </w:p>
    <w:p w14:paraId="7CA5524F" w14:textId="77777777" w:rsidR="00452A8B" w:rsidRPr="00344A4E" w:rsidRDefault="008A7CCA">
      <w:pPr>
        <w:pStyle w:val="Contents1"/>
        <w:rPr>
          <w:rStyle w:val="IntenseEmphasis"/>
          <w:rFonts w:ascii="Agency FB" w:hAnsi="Agency FB"/>
        </w:rPr>
      </w:pPr>
      <w:hyperlink r:id="rId19" w:history="1">
        <w:r w:rsidRPr="00344A4E">
          <w:rPr>
            <w:rStyle w:val="IntenseEmphasis"/>
            <w:rFonts w:ascii="Agency FB" w:hAnsi="Agency FB"/>
          </w:rPr>
          <w:t>UI</w:t>
        </w:r>
        <w:r w:rsidRPr="00344A4E">
          <w:rPr>
            <w:rStyle w:val="IntenseEmphasis"/>
            <w:rFonts w:ascii="Agency FB" w:hAnsi="Agency FB"/>
          </w:rPr>
          <w:tab/>
          <w:t>5</w:t>
        </w:r>
      </w:hyperlink>
    </w:p>
    <w:p w14:paraId="7CA55250" w14:textId="77777777" w:rsidR="00452A8B" w:rsidRPr="00344A4E" w:rsidRDefault="008A7CCA">
      <w:pPr>
        <w:pStyle w:val="Contents2"/>
        <w:rPr>
          <w:rFonts w:ascii="Agency FB" w:hAnsi="Agency FB"/>
        </w:rPr>
      </w:pPr>
      <w:hyperlink r:id="rId20" w:history="1">
        <w:r w:rsidRPr="00344A4E">
          <w:rPr>
            <w:rFonts w:ascii="Agency FB" w:hAnsi="Agency FB"/>
          </w:rPr>
          <w:t>Main Menu</w:t>
        </w:r>
        <w:r w:rsidRPr="00344A4E">
          <w:rPr>
            <w:rFonts w:ascii="Agency FB" w:hAnsi="Agency FB"/>
          </w:rPr>
          <w:tab/>
          <w:t>5</w:t>
        </w:r>
      </w:hyperlink>
    </w:p>
    <w:p w14:paraId="7CA55251" w14:textId="77777777" w:rsidR="00452A8B" w:rsidRPr="00344A4E" w:rsidRDefault="008A7CCA">
      <w:pPr>
        <w:pStyle w:val="Contents2"/>
        <w:rPr>
          <w:rFonts w:ascii="Agency FB" w:hAnsi="Agency FB"/>
        </w:rPr>
      </w:pPr>
      <w:hyperlink r:id="rId21" w:history="1">
        <w:r w:rsidRPr="00344A4E">
          <w:rPr>
            <w:rFonts w:ascii="Agency FB" w:hAnsi="Agency FB"/>
          </w:rPr>
          <w:t xml:space="preserve">Player Customization </w:t>
        </w:r>
        <w:r w:rsidRPr="00344A4E">
          <w:rPr>
            <w:rFonts w:ascii="Agency FB" w:hAnsi="Agency FB"/>
          </w:rPr>
          <w:t xml:space="preserve">/ Store </w:t>
        </w:r>
        <w:r w:rsidRPr="00344A4E">
          <w:rPr>
            <w:rFonts w:ascii="Agency FB" w:hAnsi="Agency FB"/>
          </w:rPr>
          <w:tab/>
          <w:t>5</w:t>
        </w:r>
      </w:hyperlink>
    </w:p>
    <w:p w14:paraId="7CA55252" w14:textId="77777777" w:rsidR="00452A8B" w:rsidRPr="00344A4E" w:rsidRDefault="008A7CCA">
      <w:pPr>
        <w:pStyle w:val="Contents2"/>
        <w:rPr>
          <w:rFonts w:ascii="Agency FB" w:hAnsi="Agency FB"/>
        </w:rPr>
      </w:pPr>
      <w:hyperlink r:id="rId22" w:history="1">
        <w:r w:rsidRPr="00344A4E">
          <w:rPr>
            <w:rFonts w:ascii="Agency FB" w:hAnsi="Agency FB"/>
          </w:rPr>
          <w:t>Game setup Screen</w:t>
        </w:r>
        <w:r w:rsidRPr="00344A4E">
          <w:rPr>
            <w:rFonts w:ascii="Agency FB" w:hAnsi="Agency FB"/>
          </w:rPr>
          <w:tab/>
          <w:t>5</w:t>
        </w:r>
      </w:hyperlink>
    </w:p>
    <w:p w14:paraId="7CA55253" w14:textId="77777777" w:rsidR="00452A8B" w:rsidRPr="00344A4E" w:rsidRDefault="008A7CCA">
      <w:pPr>
        <w:pStyle w:val="Contents2"/>
        <w:rPr>
          <w:rFonts w:ascii="Agency FB" w:hAnsi="Agency FB"/>
        </w:rPr>
      </w:pPr>
      <w:hyperlink r:id="rId23" w:history="1">
        <w:r w:rsidRPr="00344A4E">
          <w:rPr>
            <w:rFonts w:ascii="Agency FB" w:hAnsi="Agency FB"/>
          </w:rPr>
          <w:t>In-Game Options Menu</w:t>
        </w:r>
        <w:r w:rsidRPr="00344A4E">
          <w:rPr>
            <w:rFonts w:ascii="Agency FB" w:hAnsi="Agency FB"/>
          </w:rPr>
          <w:tab/>
          <w:t>5</w:t>
        </w:r>
      </w:hyperlink>
    </w:p>
    <w:p w14:paraId="7CA55254" w14:textId="77777777" w:rsidR="00452A8B" w:rsidRPr="00344A4E" w:rsidRDefault="008A7CCA">
      <w:pPr>
        <w:pStyle w:val="Contents2"/>
        <w:rPr>
          <w:rFonts w:ascii="Agency FB" w:hAnsi="Agency FB"/>
        </w:rPr>
      </w:pPr>
      <w:hyperlink r:id="rId24" w:history="1">
        <w:r w:rsidRPr="00344A4E">
          <w:rPr>
            <w:rFonts w:ascii="Agency FB" w:hAnsi="Agency FB"/>
          </w:rPr>
          <w:t>In-Game HUD</w:t>
        </w:r>
        <w:r w:rsidRPr="00344A4E">
          <w:rPr>
            <w:rFonts w:ascii="Agency FB" w:hAnsi="Agency FB"/>
          </w:rPr>
          <w:tab/>
          <w:t>5</w:t>
        </w:r>
      </w:hyperlink>
    </w:p>
    <w:p w14:paraId="7CA55255" w14:textId="77777777" w:rsidR="00452A8B" w:rsidRPr="00344A4E" w:rsidRDefault="008A7CCA">
      <w:pPr>
        <w:pStyle w:val="Contents2"/>
        <w:rPr>
          <w:rFonts w:ascii="Agency FB" w:hAnsi="Agency FB"/>
        </w:rPr>
      </w:pPr>
      <w:hyperlink r:id="rId25" w:history="1">
        <w:r w:rsidRPr="00344A4E">
          <w:rPr>
            <w:rFonts w:ascii="Agency FB" w:hAnsi="Agency FB"/>
          </w:rPr>
          <w:t>Game Over Screen</w:t>
        </w:r>
        <w:r w:rsidRPr="00344A4E">
          <w:rPr>
            <w:rFonts w:ascii="Agency FB" w:hAnsi="Agency FB"/>
          </w:rPr>
          <w:tab/>
          <w:t>5</w:t>
        </w:r>
      </w:hyperlink>
    </w:p>
    <w:p w14:paraId="7CA55256" w14:textId="77777777" w:rsidR="00452A8B" w:rsidRPr="00344A4E" w:rsidRDefault="008A7CCA">
      <w:pPr>
        <w:pStyle w:val="Contents2"/>
        <w:rPr>
          <w:rFonts w:ascii="Agency FB" w:hAnsi="Agency FB"/>
        </w:rPr>
      </w:pPr>
      <w:hyperlink r:id="rId26" w:history="1">
        <w:r w:rsidRPr="00344A4E">
          <w:rPr>
            <w:rFonts w:ascii="Agency FB" w:hAnsi="Agency FB"/>
          </w:rPr>
          <w:t xml:space="preserve">Level Selection </w:t>
        </w:r>
        <w:r w:rsidRPr="00344A4E">
          <w:rPr>
            <w:rFonts w:ascii="Agency FB" w:hAnsi="Agency FB"/>
          </w:rPr>
          <w:tab/>
          <w:t>5</w:t>
        </w:r>
      </w:hyperlink>
    </w:p>
    <w:p w14:paraId="7CA55257" w14:textId="77777777" w:rsidR="00452A8B" w:rsidRPr="00344A4E" w:rsidRDefault="008A7CCA">
      <w:pPr>
        <w:pStyle w:val="Contents3"/>
        <w:rPr>
          <w:rFonts w:ascii="Agency FB" w:hAnsi="Agency FB"/>
        </w:rPr>
      </w:pPr>
      <w:hyperlink r:id="rId27" w:history="1">
        <w:r w:rsidRPr="00344A4E">
          <w:rPr>
            <w:rFonts w:ascii="Agency FB" w:hAnsi="Agency FB"/>
          </w:rPr>
          <w:t>Level Types:</w:t>
        </w:r>
        <w:r w:rsidRPr="00344A4E">
          <w:rPr>
            <w:rFonts w:ascii="Agency FB" w:hAnsi="Agency FB"/>
          </w:rPr>
          <w:tab/>
          <w:t>6</w:t>
        </w:r>
      </w:hyperlink>
    </w:p>
    <w:p w14:paraId="7CA55258" w14:textId="77777777" w:rsidR="00452A8B" w:rsidRPr="00344A4E" w:rsidRDefault="008A7CCA">
      <w:pPr>
        <w:pStyle w:val="Contents3"/>
        <w:rPr>
          <w:rFonts w:ascii="Agency FB" w:hAnsi="Agency FB"/>
        </w:rPr>
      </w:pPr>
      <w:hyperlink r:id="rId28" w:history="1">
        <w:r w:rsidRPr="00344A4E">
          <w:rPr>
            <w:rFonts w:ascii="Agency FB" w:hAnsi="Agency FB"/>
          </w:rPr>
          <w:t>Full Level List</w:t>
        </w:r>
        <w:r w:rsidRPr="00344A4E">
          <w:rPr>
            <w:rFonts w:ascii="Agency FB" w:hAnsi="Agency FB"/>
          </w:rPr>
          <w:tab/>
          <w:t>6</w:t>
        </w:r>
      </w:hyperlink>
    </w:p>
    <w:p w14:paraId="7CA55259" w14:textId="349C3645" w:rsidR="00452A8B" w:rsidRPr="00344A4E" w:rsidRDefault="008A7CCA">
      <w:pPr>
        <w:pStyle w:val="Contents1"/>
        <w:rPr>
          <w:rStyle w:val="IntenseEmphasis"/>
          <w:rFonts w:ascii="Agency FB" w:hAnsi="Agency FB"/>
        </w:rPr>
      </w:pPr>
      <w:hyperlink r:id="rId29" w:history="1">
        <w:r w:rsidRPr="00344A4E">
          <w:rPr>
            <w:rStyle w:val="IntenseEmphasis"/>
            <w:rFonts w:ascii="Agency FB" w:hAnsi="Agency FB"/>
          </w:rPr>
          <w:t>Gamplay</w:t>
        </w:r>
        <w:r w:rsidRPr="00344A4E">
          <w:rPr>
            <w:rStyle w:val="IntenseEmphasis"/>
            <w:rFonts w:ascii="Agency FB" w:hAnsi="Agency FB"/>
          </w:rPr>
          <w:tab/>
        </w:r>
      </w:hyperlink>
      <w:r w:rsidR="00393827" w:rsidRPr="00344A4E">
        <w:rPr>
          <w:rStyle w:val="IntenseEmphasis"/>
          <w:rFonts w:ascii="Agency FB" w:hAnsi="Agency FB"/>
        </w:rPr>
        <w:t>7</w:t>
      </w:r>
    </w:p>
    <w:p w14:paraId="7CA5525A" w14:textId="093B18E7" w:rsidR="00452A8B" w:rsidRPr="00344A4E" w:rsidRDefault="008A7CCA">
      <w:pPr>
        <w:pStyle w:val="Contents2"/>
        <w:rPr>
          <w:rFonts w:ascii="Agency FB" w:hAnsi="Agency FB"/>
        </w:rPr>
      </w:pPr>
      <w:hyperlink r:id="rId30" w:history="1">
        <w:r w:rsidRPr="00344A4E">
          <w:rPr>
            <w:rFonts w:ascii="Agency FB" w:hAnsi="Agency FB"/>
          </w:rPr>
          <w:t>Mechanics</w:t>
        </w:r>
        <w:r w:rsidRPr="00344A4E">
          <w:rPr>
            <w:rFonts w:ascii="Agency FB" w:hAnsi="Agency FB"/>
          </w:rPr>
          <w:tab/>
        </w:r>
      </w:hyperlink>
      <w:r w:rsidR="00393827" w:rsidRPr="00344A4E">
        <w:rPr>
          <w:rFonts w:ascii="Agency FB" w:hAnsi="Agency FB"/>
        </w:rPr>
        <w:t>7</w:t>
      </w:r>
    </w:p>
    <w:p w14:paraId="7CA5525B" w14:textId="49E33431" w:rsidR="00452A8B" w:rsidRPr="00344A4E" w:rsidRDefault="008A7CCA">
      <w:pPr>
        <w:pStyle w:val="Contents2"/>
        <w:rPr>
          <w:rFonts w:ascii="Agency FB" w:hAnsi="Agency FB"/>
        </w:rPr>
      </w:pPr>
      <w:hyperlink r:id="rId31" w:history="1">
        <w:r w:rsidRPr="00344A4E">
          <w:rPr>
            <w:rFonts w:ascii="Agency FB" w:hAnsi="Agency FB"/>
          </w:rPr>
          <w:t>Controls</w:t>
        </w:r>
        <w:r w:rsidRPr="00344A4E">
          <w:rPr>
            <w:rFonts w:ascii="Agency FB" w:hAnsi="Agency FB"/>
          </w:rPr>
          <w:tab/>
        </w:r>
      </w:hyperlink>
      <w:r w:rsidR="00393827" w:rsidRPr="00344A4E">
        <w:rPr>
          <w:rFonts w:ascii="Agency FB" w:hAnsi="Agency FB"/>
        </w:rPr>
        <w:t>7</w:t>
      </w:r>
    </w:p>
    <w:p w14:paraId="7CA5525C" w14:textId="7BC2DAAE" w:rsidR="00452A8B" w:rsidRPr="00344A4E" w:rsidRDefault="008A7CCA">
      <w:pPr>
        <w:pStyle w:val="Contents2"/>
        <w:rPr>
          <w:rFonts w:ascii="Agency FB" w:hAnsi="Agency FB"/>
        </w:rPr>
      </w:pPr>
      <w:hyperlink r:id="rId32" w:history="1">
        <w:r w:rsidRPr="00344A4E">
          <w:rPr>
            <w:rFonts w:ascii="Agency FB" w:hAnsi="Agency FB"/>
          </w:rPr>
          <w:t>Modes</w:t>
        </w:r>
        <w:r w:rsidRPr="00344A4E">
          <w:rPr>
            <w:rFonts w:ascii="Agency FB" w:hAnsi="Agency FB"/>
          </w:rPr>
          <w:tab/>
        </w:r>
      </w:hyperlink>
      <w:r w:rsidR="00393827" w:rsidRPr="00344A4E">
        <w:rPr>
          <w:rFonts w:ascii="Agency FB" w:hAnsi="Agency FB"/>
        </w:rPr>
        <w:t>7</w:t>
      </w:r>
    </w:p>
    <w:p w14:paraId="7CA5525D" w14:textId="77777777" w:rsidR="00452A8B" w:rsidRPr="00344A4E" w:rsidRDefault="008A7CCA">
      <w:pPr>
        <w:pStyle w:val="Contents2"/>
        <w:rPr>
          <w:rFonts w:ascii="Agency FB" w:hAnsi="Agency FB"/>
        </w:rPr>
      </w:pPr>
      <w:hyperlink r:id="rId33" w:history="1">
        <w:r w:rsidRPr="00344A4E">
          <w:rPr>
            <w:rFonts w:ascii="Agency FB" w:hAnsi="Agency FB"/>
          </w:rPr>
          <w:t>WINNING THE MATCH</w:t>
        </w:r>
        <w:r w:rsidRPr="00344A4E">
          <w:rPr>
            <w:rFonts w:ascii="Agency FB" w:hAnsi="Agency FB"/>
          </w:rPr>
          <w:tab/>
          <w:t>7</w:t>
        </w:r>
      </w:hyperlink>
    </w:p>
    <w:p w14:paraId="7CA5525E" w14:textId="77777777" w:rsidR="00452A8B" w:rsidRPr="00344A4E" w:rsidRDefault="008A7CCA">
      <w:pPr>
        <w:pStyle w:val="Contents3"/>
        <w:rPr>
          <w:rFonts w:ascii="Agency FB" w:hAnsi="Agency FB"/>
        </w:rPr>
      </w:pPr>
      <w:hyperlink r:id="rId34" w:history="1">
        <w:r w:rsidRPr="00344A4E">
          <w:rPr>
            <w:rFonts w:ascii="Agency FB" w:hAnsi="Agency FB"/>
          </w:rPr>
          <w:t>Score</w:t>
        </w:r>
        <w:r w:rsidRPr="00344A4E">
          <w:rPr>
            <w:rFonts w:ascii="Agency FB" w:hAnsi="Agency FB"/>
          </w:rPr>
          <w:tab/>
          <w:t>7</w:t>
        </w:r>
      </w:hyperlink>
    </w:p>
    <w:p w14:paraId="7CA5525F" w14:textId="77777777" w:rsidR="00452A8B" w:rsidRPr="00344A4E" w:rsidRDefault="008A7CCA">
      <w:pPr>
        <w:pStyle w:val="Contents3"/>
        <w:rPr>
          <w:rFonts w:ascii="Agency FB" w:hAnsi="Agency FB"/>
        </w:rPr>
      </w:pPr>
      <w:hyperlink r:id="rId35" w:history="1">
        <w:r w:rsidRPr="00344A4E">
          <w:rPr>
            <w:rFonts w:ascii="Agency FB" w:hAnsi="Agency FB"/>
          </w:rPr>
          <w:t>Currency</w:t>
        </w:r>
        <w:r w:rsidRPr="00344A4E">
          <w:rPr>
            <w:rFonts w:ascii="Agency FB" w:hAnsi="Agency FB"/>
          </w:rPr>
          <w:tab/>
          <w:t>7</w:t>
        </w:r>
      </w:hyperlink>
    </w:p>
    <w:p w14:paraId="7CA55260" w14:textId="71D647D7" w:rsidR="00452A8B" w:rsidRPr="00344A4E" w:rsidRDefault="008A7CCA">
      <w:pPr>
        <w:pStyle w:val="Contents2"/>
        <w:rPr>
          <w:rFonts w:ascii="Agency FB" w:hAnsi="Agency FB"/>
        </w:rPr>
      </w:pPr>
      <w:hyperlink r:id="rId36" w:history="1">
        <w:r w:rsidRPr="00344A4E">
          <w:rPr>
            <w:rFonts w:ascii="Agency FB" w:hAnsi="Agency FB"/>
          </w:rPr>
          <w:t>Challenges of importance</w:t>
        </w:r>
        <w:r w:rsidRPr="00344A4E">
          <w:rPr>
            <w:rFonts w:ascii="Agency FB" w:hAnsi="Agency FB"/>
          </w:rPr>
          <w:tab/>
        </w:r>
      </w:hyperlink>
      <w:r w:rsidR="00393827" w:rsidRPr="00344A4E">
        <w:rPr>
          <w:rFonts w:ascii="Agency FB" w:hAnsi="Agency FB"/>
        </w:rPr>
        <w:t>8</w:t>
      </w:r>
    </w:p>
    <w:p w14:paraId="7CA55261" w14:textId="39966C74" w:rsidR="00452A8B" w:rsidRPr="00344A4E" w:rsidRDefault="008A7CCA">
      <w:pPr>
        <w:pStyle w:val="Contents2"/>
        <w:rPr>
          <w:rFonts w:ascii="Agency FB" w:hAnsi="Agency FB"/>
        </w:rPr>
      </w:pPr>
      <w:hyperlink r:id="rId37" w:history="1">
        <w:r w:rsidRPr="00344A4E">
          <w:rPr>
            <w:rFonts w:ascii="Agency FB" w:hAnsi="Agency FB"/>
          </w:rPr>
          <w:t>Missions and Achievements</w:t>
        </w:r>
        <w:r w:rsidRPr="00344A4E">
          <w:rPr>
            <w:rFonts w:ascii="Agency FB" w:hAnsi="Agency FB"/>
          </w:rPr>
          <w:tab/>
        </w:r>
      </w:hyperlink>
      <w:r w:rsidR="00393827" w:rsidRPr="00344A4E">
        <w:rPr>
          <w:rFonts w:ascii="Agency FB" w:hAnsi="Agency FB"/>
        </w:rPr>
        <w:t>8</w:t>
      </w:r>
    </w:p>
    <w:p w14:paraId="7CA55262" w14:textId="5A1431E3" w:rsidR="00452A8B" w:rsidRPr="00344A4E" w:rsidRDefault="008A7CCA">
      <w:pPr>
        <w:pStyle w:val="Contents1"/>
        <w:rPr>
          <w:rStyle w:val="IntenseEmphasis"/>
          <w:rFonts w:ascii="Agency FB" w:hAnsi="Agency FB"/>
        </w:rPr>
      </w:pPr>
      <w:hyperlink r:id="rId38" w:history="1">
        <w:r w:rsidRPr="00344A4E">
          <w:rPr>
            <w:rStyle w:val="IntenseEmphasis"/>
            <w:rFonts w:ascii="Agency FB" w:hAnsi="Agency FB"/>
          </w:rPr>
          <w:t>Assets</w:t>
        </w:r>
        <w:r w:rsidRPr="00344A4E">
          <w:rPr>
            <w:rStyle w:val="IntenseEmphasis"/>
            <w:rFonts w:ascii="Agency FB" w:hAnsi="Agency FB"/>
          </w:rPr>
          <w:tab/>
        </w:r>
      </w:hyperlink>
      <w:r w:rsidR="00393827" w:rsidRPr="00344A4E">
        <w:rPr>
          <w:rStyle w:val="IntenseEmphasis"/>
          <w:rFonts w:ascii="Agency FB" w:hAnsi="Agency FB"/>
        </w:rPr>
        <w:t>9</w:t>
      </w:r>
    </w:p>
    <w:p w14:paraId="7CA55263" w14:textId="254AD0C5" w:rsidR="00452A8B" w:rsidRPr="00344A4E" w:rsidRDefault="008A7CCA">
      <w:pPr>
        <w:pStyle w:val="Contents2"/>
        <w:rPr>
          <w:rFonts w:ascii="Agency FB" w:hAnsi="Agency FB"/>
        </w:rPr>
      </w:pPr>
      <w:hyperlink r:id="rId39" w:history="1">
        <w:r w:rsidRPr="00344A4E">
          <w:rPr>
            <w:rFonts w:ascii="Agency FB" w:hAnsi="Agency FB"/>
          </w:rPr>
          <w:t>Characters</w:t>
        </w:r>
        <w:r w:rsidRPr="00344A4E">
          <w:rPr>
            <w:rFonts w:ascii="Agency FB" w:hAnsi="Agency FB"/>
          </w:rPr>
          <w:tab/>
        </w:r>
      </w:hyperlink>
      <w:r w:rsidR="00393827" w:rsidRPr="00344A4E">
        <w:rPr>
          <w:rFonts w:ascii="Agency FB" w:hAnsi="Agency FB"/>
        </w:rPr>
        <w:t>9</w:t>
      </w:r>
    </w:p>
    <w:p w14:paraId="7CA55264" w14:textId="76725FC1" w:rsidR="00452A8B" w:rsidRPr="00344A4E" w:rsidRDefault="008A7CCA">
      <w:pPr>
        <w:pStyle w:val="Contents2"/>
        <w:rPr>
          <w:rFonts w:ascii="Agency FB" w:hAnsi="Agency FB"/>
        </w:rPr>
      </w:pPr>
      <w:hyperlink r:id="rId40" w:history="1">
        <w:r w:rsidRPr="00344A4E">
          <w:rPr>
            <w:rFonts w:ascii="Agency FB" w:hAnsi="Agency FB"/>
          </w:rPr>
          <w:t>Weapons</w:t>
        </w:r>
        <w:r w:rsidRPr="00344A4E">
          <w:rPr>
            <w:rFonts w:ascii="Agency FB" w:hAnsi="Agency FB"/>
          </w:rPr>
          <w:tab/>
        </w:r>
      </w:hyperlink>
      <w:r w:rsidR="00393827" w:rsidRPr="00344A4E">
        <w:rPr>
          <w:rFonts w:ascii="Agency FB" w:hAnsi="Agency FB"/>
        </w:rPr>
        <w:t>9</w:t>
      </w:r>
    </w:p>
    <w:p w14:paraId="7CA55265" w14:textId="7FCD5050" w:rsidR="00452A8B" w:rsidRPr="00344A4E" w:rsidRDefault="008A7CCA">
      <w:pPr>
        <w:pStyle w:val="Contents2"/>
        <w:rPr>
          <w:rFonts w:ascii="Agency FB" w:hAnsi="Agency FB"/>
        </w:rPr>
      </w:pPr>
      <w:hyperlink r:id="rId41" w:history="1">
        <w:r w:rsidRPr="00344A4E">
          <w:rPr>
            <w:rFonts w:ascii="Agency FB" w:hAnsi="Agency FB"/>
          </w:rPr>
          <w:t>Equipment and Upgrades</w:t>
        </w:r>
        <w:r w:rsidRPr="00344A4E">
          <w:rPr>
            <w:rFonts w:ascii="Agency FB" w:hAnsi="Agency FB"/>
          </w:rPr>
          <w:tab/>
        </w:r>
      </w:hyperlink>
      <w:r w:rsidR="00393827" w:rsidRPr="00344A4E">
        <w:rPr>
          <w:rFonts w:ascii="Agency FB" w:hAnsi="Agency FB"/>
        </w:rPr>
        <w:t>9</w:t>
      </w:r>
    </w:p>
    <w:p w14:paraId="7CA55266" w14:textId="47444146" w:rsidR="00452A8B" w:rsidRPr="00344A4E" w:rsidRDefault="008A7CCA">
      <w:pPr>
        <w:pStyle w:val="Contents2"/>
        <w:rPr>
          <w:rFonts w:ascii="Agency FB" w:hAnsi="Agency FB"/>
        </w:rPr>
      </w:pPr>
      <w:hyperlink r:id="rId42" w:history="1">
        <w:r w:rsidRPr="00344A4E">
          <w:rPr>
            <w:rFonts w:ascii="Agency FB" w:hAnsi="Agency FB"/>
          </w:rPr>
          <w:t>Environmental</w:t>
        </w:r>
        <w:r w:rsidRPr="00344A4E">
          <w:rPr>
            <w:rFonts w:ascii="Agency FB" w:hAnsi="Agency FB"/>
          </w:rPr>
          <w:tab/>
        </w:r>
      </w:hyperlink>
      <w:r w:rsidR="00393827" w:rsidRPr="00344A4E">
        <w:rPr>
          <w:rFonts w:ascii="Agency FB" w:hAnsi="Agency FB"/>
        </w:rPr>
        <w:t>9</w:t>
      </w:r>
    </w:p>
    <w:p w14:paraId="7CA55267" w14:textId="3E7221E0" w:rsidR="00452A8B" w:rsidRPr="00344A4E" w:rsidRDefault="008A7CCA">
      <w:pPr>
        <w:pStyle w:val="Contents2"/>
        <w:rPr>
          <w:rFonts w:ascii="Agency FB" w:hAnsi="Agency FB"/>
        </w:rPr>
      </w:pPr>
      <w:hyperlink r:id="rId43" w:history="1">
        <w:r w:rsidRPr="00344A4E">
          <w:rPr>
            <w:rFonts w:ascii="Agency FB" w:hAnsi="Agency FB"/>
          </w:rPr>
          <w:t>Audio</w:t>
        </w:r>
        <w:r w:rsidRPr="00344A4E">
          <w:rPr>
            <w:rFonts w:ascii="Agency FB" w:hAnsi="Agency FB"/>
          </w:rPr>
          <w:tab/>
        </w:r>
      </w:hyperlink>
      <w:r w:rsidR="00393827" w:rsidRPr="00344A4E">
        <w:rPr>
          <w:rFonts w:ascii="Agency FB" w:hAnsi="Agency FB"/>
        </w:rPr>
        <w:t>9</w:t>
      </w:r>
    </w:p>
    <w:p w14:paraId="7CA55268" w14:textId="59ABA74D" w:rsidR="00452A8B" w:rsidRPr="00344A4E" w:rsidRDefault="008A7CCA">
      <w:pPr>
        <w:pStyle w:val="Contents1"/>
        <w:rPr>
          <w:rStyle w:val="IntenseEmphasis"/>
          <w:rFonts w:ascii="Agency FB" w:hAnsi="Agency FB"/>
        </w:rPr>
      </w:pPr>
      <w:hyperlink r:id="rId44" w:history="1">
        <w:r w:rsidRPr="00344A4E">
          <w:rPr>
            <w:rStyle w:val="IntenseEmphasis"/>
            <w:rFonts w:ascii="Agency FB" w:hAnsi="Agency FB"/>
          </w:rPr>
          <w:t xml:space="preserve">Back Story </w:t>
        </w:r>
        <w:r w:rsidRPr="00344A4E">
          <w:rPr>
            <w:rStyle w:val="IntenseEmphasis"/>
            <w:rFonts w:ascii="Agency FB" w:hAnsi="Agency FB"/>
          </w:rPr>
          <w:tab/>
        </w:r>
      </w:hyperlink>
      <w:r w:rsidR="00393827" w:rsidRPr="00344A4E">
        <w:rPr>
          <w:rStyle w:val="IntenseEmphasis"/>
          <w:rFonts w:ascii="Agency FB" w:hAnsi="Agency FB"/>
        </w:rPr>
        <w:t>10</w:t>
      </w:r>
    </w:p>
    <w:p w14:paraId="7CA55269" w14:textId="40AB8E67" w:rsidR="00452A8B" w:rsidRPr="00344A4E" w:rsidRDefault="008A7CCA">
      <w:pPr>
        <w:pStyle w:val="Contents2"/>
        <w:rPr>
          <w:rFonts w:ascii="Agency FB" w:hAnsi="Agency FB"/>
        </w:rPr>
      </w:pPr>
      <w:hyperlink r:id="rId45" w:history="1">
        <w:r w:rsidRPr="00344A4E">
          <w:rPr>
            <w:rFonts w:ascii="Agency FB" w:hAnsi="Agency FB"/>
          </w:rPr>
          <w:t>CINEMATICS</w:t>
        </w:r>
        <w:r w:rsidRPr="00344A4E">
          <w:rPr>
            <w:rFonts w:ascii="Agency FB" w:hAnsi="Agency FB"/>
          </w:rPr>
          <w:tab/>
        </w:r>
      </w:hyperlink>
      <w:r w:rsidR="00393827" w:rsidRPr="00344A4E">
        <w:rPr>
          <w:rFonts w:ascii="Agency FB" w:hAnsi="Agency FB"/>
        </w:rPr>
        <w:t>10</w:t>
      </w:r>
    </w:p>
    <w:p w14:paraId="6C47F187" w14:textId="77777777" w:rsidR="00085485" w:rsidRDefault="008A7CCA">
      <w:pPr>
        <w:pStyle w:val="Heading1"/>
      </w:pPr>
      <w:r>
        <w:lastRenderedPageBreak/>
        <w:fldChar w:fldCharType="end"/>
      </w:r>
      <w:bookmarkStart w:id="0" w:name="__RefHeading__747_1204297543"/>
    </w:p>
    <w:p w14:paraId="170A0CBF" w14:textId="77777777" w:rsidR="00085485" w:rsidRDefault="00085485">
      <w:pPr>
        <w:pStyle w:val="Heading1"/>
      </w:pPr>
    </w:p>
    <w:p w14:paraId="7CA5526E" w14:textId="12C872B1" w:rsidR="00452A8B" w:rsidRPr="00344A4E" w:rsidRDefault="008A7CCA" w:rsidP="00085485">
      <w:pPr>
        <w:pStyle w:val="Heading1"/>
        <w:rPr>
          <w:rFonts w:ascii="Agency FB" w:eastAsia="Calibri,Bold" w:hAnsi="Agency FB" w:cs="Calibri,Bold"/>
          <w:b w:val="0"/>
          <w:bCs w:val="0"/>
          <w:color w:val="FFFFFF"/>
          <w:sz w:val="22"/>
          <w:szCs w:val="22"/>
        </w:rPr>
      </w:pPr>
      <w:r w:rsidRPr="00344A4E">
        <w:rPr>
          <w:rFonts w:ascii="Agency FB" w:hAnsi="Agency FB"/>
        </w:rPr>
        <w:t>Revision Notes</w:t>
      </w:r>
      <w:bookmarkEnd w:id="0"/>
    </w:p>
    <w:p w14:paraId="7CA5526F" w14:textId="77777777" w:rsidR="00452A8B" w:rsidRPr="00344A4E" w:rsidRDefault="008A7CCA">
      <w:pPr>
        <w:pStyle w:val="Heading1"/>
        <w:rPr>
          <w:rFonts w:ascii="Agency FB" w:hAnsi="Agency FB"/>
        </w:rPr>
      </w:pPr>
      <w:bookmarkStart w:id="1" w:name="__RefHeading__6718_308913615"/>
      <w:r w:rsidRPr="00344A4E">
        <w:rPr>
          <w:rFonts w:ascii="Agency FB" w:hAnsi="Agency FB"/>
        </w:rPr>
        <w:t>TODO</w:t>
      </w:r>
      <w:r w:rsidRPr="00344A4E">
        <w:rPr>
          <w:rFonts w:ascii="Agency FB" w:eastAsia="Calibri,Bold" w:hAnsi="Agency FB" w:cs="Calibri,Bold"/>
          <w:color w:val="FFFFFF"/>
          <w:sz w:val="22"/>
          <w:szCs w:val="22"/>
        </w:rPr>
        <w:t>TODODO</w:t>
      </w:r>
      <w:bookmarkEnd w:id="1"/>
    </w:p>
    <w:p w14:paraId="7CA55270" w14:textId="77777777" w:rsidR="00452A8B" w:rsidRPr="00344A4E" w:rsidRDefault="008A7CCA">
      <w:pPr>
        <w:pStyle w:val="Standard"/>
        <w:numPr>
          <w:ilvl w:val="0"/>
          <w:numId w:val="1"/>
        </w:numPr>
        <w:rPr>
          <w:rFonts w:ascii="Agency FB" w:hAnsi="Agency FB"/>
        </w:rPr>
      </w:pPr>
      <w:r w:rsidRPr="00344A4E">
        <w:rPr>
          <w:rFonts w:ascii="Agency FB" w:hAnsi="Agency FB"/>
        </w:rPr>
        <w:t>What do we have to do here?</w:t>
      </w:r>
    </w:p>
    <w:p w14:paraId="7CA55271" w14:textId="77777777" w:rsidR="00452A8B" w:rsidRPr="00344A4E" w:rsidRDefault="00452A8B">
      <w:pPr>
        <w:pStyle w:val="Standard"/>
        <w:rPr>
          <w:rFonts w:ascii="Agency FB" w:hAnsi="Agency FB"/>
        </w:rPr>
      </w:pPr>
    </w:p>
    <w:p w14:paraId="7CA55272" w14:textId="27790BB2" w:rsidR="00452A8B" w:rsidRDefault="008A7CCA" w:rsidP="00085485">
      <w:pPr>
        <w:pStyle w:val="IntenseQuote"/>
      </w:pPr>
      <w:bookmarkStart w:id="2" w:name="__RefHeading__6759_308913615"/>
      <w:r>
        <w:t>OVERVIEW</w:t>
      </w:r>
      <w:r w:rsidR="00393827">
        <w:t xml:space="preserve"> </w:t>
      </w:r>
      <w:proofErr w:type="spellStart"/>
      <w:r>
        <w:t>OVERVIEW</w:t>
      </w:r>
      <w:proofErr w:type="spellEnd"/>
      <w:r w:rsidR="00393827">
        <w:t xml:space="preserve"> (</w:t>
      </w:r>
      <w:r>
        <w:t>Talk GAMEPLAY</w:t>
      </w:r>
      <w:bookmarkEnd w:id="2"/>
      <w:r w:rsidR="00393827">
        <w:t>)</w:t>
      </w:r>
    </w:p>
    <w:p w14:paraId="7CA55273" w14:textId="05E4A9AA" w:rsidR="00452A8B" w:rsidRDefault="00325E97" w:rsidP="00085485">
      <w:pPr>
        <w:pStyle w:val="IntenseQuote"/>
      </w:pPr>
      <w:r>
        <w:t xml:space="preserve">Fast paced </w:t>
      </w:r>
      <w:r w:rsidR="002F6325">
        <w:t>3</w:t>
      </w:r>
      <w:r w:rsidR="002F6325" w:rsidRPr="002F6325">
        <w:rPr>
          <w:vertAlign w:val="superscript"/>
        </w:rPr>
        <w:t>rd</w:t>
      </w:r>
      <w:r w:rsidR="002F6325">
        <w:t xml:space="preserve"> person police RPG.  </w:t>
      </w:r>
      <w:r w:rsidR="009A19D2">
        <w:t xml:space="preserve">Fun and addictive with </w:t>
      </w:r>
      <w:r w:rsidR="0069017B">
        <w:t>clear sense of progression from beat cop to super detective.</w:t>
      </w:r>
    </w:p>
    <w:p w14:paraId="7CA55274" w14:textId="1AE6FABC" w:rsidR="00452A8B" w:rsidRDefault="003C4933" w:rsidP="00085485">
      <w:pPr>
        <w:pStyle w:val="IntenseQuote"/>
      </w:pPr>
      <w:r>
        <w:t>Set firmly at the birth of computers first arriving in homes, the player starts his career in the PD.</w:t>
      </w:r>
      <w:r w:rsidR="000C426E">
        <w:t xml:space="preserve">  The goal is to ‘serve your time’ as a beat cop while progressing far enough up the career ladder to </w:t>
      </w:r>
      <w:proofErr w:type="gramStart"/>
      <w:r w:rsidR="000C426E">
        <w:t>open up</w:t>
      </w:r>
      <w:proofErr w:type="gramEnd"/>
      <w:r w:rsidR="000C426E">
        <w:t xml:space="preserve"> a second strain </w:t>
      </w:r>
      <w:r w:rsidR="004C1382">
        <w:t xml:space="preserve">of the game focusing on solving crimes with a classic ‘whodunnit’ feel.  </w:t>
      </w:r>
      <w:r w:rsidR="005564BC">
        <w:t xml:space="preserve">The final goal will be to rise to captain with the final mission focused on taking down the dirty cops and mob bosses from the top </w:t>
      </w:r>
      <w:proofErr w:type="gramStart"/>
      <w:r w:rsidR="005564BC">
        <w:t>down</w:t>
      </w:r>
      <w:r w:rsidR="000C426E">
        <w:t xml:space="preserve"> </w:t>
      </w:r>
      <w:r w:rsidR="008A7CCA">
        <w:t>.</w:t>
      </w:r>
      <w:proofErr w:type="gramEnd"/>
      <w:r w:rsidR="008A7CCA">
        <w:t xml:space="preserve">  </w:t>
      </w:r>
      <w:r w:rsidR="00912260">
        <w:t xml:space="preserve">The First scene we will see the player character in court, witnessing a </w:t>
      </w:r>
      <w:r w:rsidR="00F220D8">
        <w:t>known serial killer being acquitted due to a technicality.  The antagonist celebrates and the payer vows to get to the bottom of why this could come to be.</w:t>
      </w:r>
    </w:p>
    <w:p w14:paraId="7CA55276" w14:textId="4CE2525D" w:rsidR="00452A8B" w:rsidRDefault="00F220D8" w:rsidP="008A7CCA">
      <w:pPr>
        <w:pStyle w:val="IntenseQuote"/>
      </w:pPr>
      <w:r>
        <w:t xml:space="preserve">Game will feel very much like the classic top down GTA/GTA2 games.  Some more focus towards </w:t>
      </w:r>
      <w:r w:rsidR="00A03B2C">
        <w:t xml:space="preserve">simulating the police life with a strong influence from the police quest saga.  Think GTA meets PQ with </w:t>
      </w:r>
      <w:proofErr w:type="spellStart"/>
      <w:r w:rsidR="008A7CCA">
        <w:t>Rimworld</w:t>
      </w:r>
      <w:proofErr w:type="spellEnd"/>
      <w:r w:rsidR="008A7CCA">
        <w:t xml:space="preserve"> sprites and 3D environments.</w:t>
      </w:r>
    </w:p>
    <w:p w14:paraId="7CA55277" w14:textId="77777777" w:rsidR="00452A8B" w:rsidRPr="00344A4E" w:rsidRDefault="008A7CCA">
      <w:pPr>
        <w:pStyle w:val="Heading2"/>
        <w:rPr>
          <w:rFonts w:ascii="Agency FB" w:hAnsi="Agency FB"/>
        </w:rPr>
      </w:pPr>
      <w:bookmarkStart w:id="3" w:name="__RefHeading__749_1204297543"/>
      <w:r w:rsidRPr="00344A4E">
        <w:rPr>
          <w:rFonts w:ascii="Agency FB" w:hAnsi="Agency FB"/>
        </w:rPr>
        <w:t>Target Platform</w:t>
      </w:r>
      <w:r w:rsidRPr="00344A4E">
        <w:rPr>
          <w:rFonts w:ascii="Agency FB" w:hAnsi="Agency FB"/>
        </w:rPr>
        <w:t xml:space="preserve"> / Minimum Hardware:</w:t>
      </w:r>
      <w:bookmarkEnd w:id="3"/>
    </w:p>
    <w:p w14:paraId="7CA55278" w14:textId="144F2653" w:rsidR="00452A8B" w:rsidRPr="00344A4E" w:rsidRDefault="00393827">
      <w:pPr>
        <w:pStyle w:val="Textbody"/>
        <w:rPr>
          <w:rFonts w:ascii="Agency FB" w:hAnsi="Agency FB"/>
        </w:rPr>
      </w:pPr>
      <w:r w:rsidRPr="00344A4E">
        <w:rPr>
          <w:rFonts w:ascii="Agency FB" w:hAnsi="Agency FB"/>
        </w:rPr>
        <w:t>Entirely produced within Unity 2020.  Production platform will be PC, with eventual stretch goal of PS/XBOX</w:t>
      </w:r>
    </w:p>
    <w:p w14:paraId="7CA55279" w14:textId="77777777" w:rsidR="00452A8B" w:rsidRPr="00344A4E" w:rsidRDefault="008A7CCA">
      <w:pPr>
        <w:pStyle w:val="Heading2"/>
        <w:rPr>
          <w:rFonts w:ascii="Agency FB" w:hAnsi="Agency FB"/>
        </w:rPr>
      </w:pPr>
      <w:bookmarkStart w:id="4" w:name="__RefHeading__6722_308913615"/>
      <w:r w:rsidRPr="00344A4E">
        <w:rPr>
          <w:rFonts w:ascii="Agency FB" w:hAnsi="Agency FB"/>
        </w:rPr>
        <w:t>Visual Style</w:t>
      </w:r>
      <w:bookmarkEnd w:id="4"/>
    </w:p>
    <w:p w14:paraId="7CA5527B" w14:textId="7826B763" w:rsidR="00452A8B" w:rsidRPr="00344A4E" w:rsidRDefault="00393827">
      <w:pPr>
        <w:pStyle w:val="Textbody"/>
        <w:rPr>
          <w:rFonts w:ascii="Agency FB" w:hAnsi="Agency FB"/>
        </w:rPr>
      </w:pPr>
      <w:r w:rsidRPr="00344A4E">
        <w:rPr>
          <w:rFonts w:ascii="Agency FB" w:hAnsi="Agency FB"/>
        </w:rPr>
        <w:t xml:space="preserve">The landscape will be viewed from directly above, with perspective.  Different scenes are possible, e.g. urban, countryside, industrial etc.  </w:t>
      </w:r>
      <w:r w:rsidRPr="00344A4E">
        <w:rPr>
          <w:rFonts w:ascii="Agency FB" w:hAnsi="Agency FB"/>
          <w:i/>
          <w:iCs/>
          <w:color w:val="FF0000"/>
        </w:rPr>
        <w:t>The landscape will be built from 64x64x64 pixel blocks, which are drawn with a texture map for each visible face</w:t>
      </w:r>
      <w:r w:rsidRPr="00344A4E">
        <w:rPr>
          <w:rFonts w:ascii="Agency FB" w:hAnsi="Agency FB"/>
        </w:rPr>
        <w:t>.  Buildings within the playable area may be individually modelled.  Style will be ‘</w:t>
      </w:r>
      <w:proofErr w:type="spellStart"/>
      <w:r w:rsidRPr="00344A4E">
        <w:rPr>
          <w:rFonts w:ascii="Agency FB" w:hAnsi="Agency FB"/>
        </w:rPr>
        <w:t>Rimworldesq</w:t>
      </w:r>
      <w:proofErr w:type="spellEnd"/>
      <w:r w:rsidRPr="00344A4E">
        <w:rPr>
          <w:rFonts w:ascii="Agency FB" w:hAnsi="Agency FB"/>
        </w:rPr>
        <w:t>’ level of detail with NPC/PC pawns also similar.</w:t>
      </w:r>
      <w:r w:rsidR="0069017B">
        <w:rPr>
          <w:rFonts w:ascii="Agency FB" w:hAnsi="Agency FB"/>
        </w:rPr>
        <w:t xml:space="preserve">  Very much routed in the 80’s.</w:t>
      </w:r>
    </w:p>
    <w:p w14:paraId="7CA5527C" w14:textId="77777777" w:rsidR="00452A8B" w:rsidRPr="00344A4E" w:rsidRDefault="008A7CCA">
      <w:pPr>
        <w:pStyle w:val="Heading2"/>
        <w:rPr>
          <w:rFonts w:ascii="Agency FB" w:hAnsi="Agency FB"/>
        </w:rPr>
      </w:pPr>
      <w:bookmarkStart w:id="5" w:name="__RefHeading__6761_308913615"/>
      <w:r w:rsidRPr="00344A4E">
        <w:rPr>
          <w:rFonts w:ascii="Agency FB" w:hAnsi="Agency FB"/>
        </w:rPr>
        <w:t>Audio Style</w:t>
      </w:r>
      <w:bookmarkEnd w:id="5"/>
    </w:p>
    <w:p w14:paraId="7CA5527D" w14:textId="670527A6" w:rsidR="00452A8B" w:rsidRPr="00344A4E" w:rsidRDefault="00344A4E">
      <w:pPr>
        <w:pStyle w:val="Textbody"/>
        <w:rPr>
          <w:rFonts w:ascii="Agency FB" w:hAnsi="Agency FB"/>
        </w:rPr>
      </w:pPr>
      <w:r>
        <w:rPr>
          <w:rFonts w:ascii="Agency FB" w:hAnsi="Agency FB"/>
        </w:rPr>
        <w:t>Ambient 80’s music theme will be low level and constant in world map.  Police radio interludes will speak over the top of this.</w:t>
      </w:r>
    </w:p>
    <w:p w14:paraId="7CA5527E" w14:textId="77777777" w:rsidR="00452A8B" w:rsidRPr="00344A4E" w:rsidRDefault="008A7CCA">
      <w:pPr>
        <w:pStyle w:val="Standard"/>
        <w:numPr>
          <w:ilvl w:val="0"/>
          <w:numId w:val="2"/>
        </w:numPr>
        <w:rPr>
          <w:rFonts w:ascii="Agency FB" w:hAnsi="Agency FB"/>
        </w:rPr>
      </w:pPr>
      <w:r w:rsidRPr="00344A4E">
        <w:rPr>
          <w:rFonts w:ascii="Agency FB" w:hAnsi="Agency FB"/>
        </w:rPr>
        <w:t>Music style and Genre with References</w:t>
      </w:r>
    </w:p>
    <w:p w14:paraId="7CA5527F" w14:textId="77777777" w:rsidR="00452A8B" w:rsidRPr="00344A4E" w:rsidRDefault="008A7CCA">
      <w:pPr>
        <w:pStyle w:val="Standard"/>
        <w:numPr>
          <w:ilvl w:val="0"/>
          <w:numId w:val="2"/>
        </w:numPr>
        <w:rPr>
          <w:rFonts w:ascii="Agency FB" w:hAnsi="Agency FB"/>
        </w:rPr>
      </w:pPr>
      <w:r w:rsidRPr="00344A4E">
        <w:rPr>
          <w:rFonts w:ascii="Agency FB" w:hAnsi="Agency FB"/>
        </w:rPr>
        <w:t>Audio Effects style</w:t>
      </w:r>
    </w:p>
    <w:p w14:paraId="7CA55280" w14:textId="77777777" w:rsidR="00452A8B" w:rsidRPr="00344A4E" w:rsidRDefault="008A7CCA">
      <w:pPr>
        <w:pStyle w:val="Standard"/>
        <w:numPr>
          <w:ilvl w:val="0"/>
          <w:numId w:val="2"/>
        </w:numPr>
        <w:rPr>
          <w:rFonts w:ascii="Agency FB" w:hAnsi="Agency FB"/>
        </w:rPr>
      </w:pPr>
      <w:r w:rsidRPr="00344A4E">
        <w:rPr>
          <w:rFonts w:ascii="Agency FB" w:hAnsi="Agency FB"/>
        </w:rPr>
        <w:t>The kind of characters that would have dialogue with references</w:t>
      </w:r>
    </w:p>
    <w:p w14:paraId="7CA55281" w14:textId="77777777" w:rsidR="00452A8B" w:rsidRPr="00344A4E" w:rsidRDefault="008A7CCA">
      <w:pPr>
        <w:pStyle w:val="Standard"/>
        <w:numPr>
          <w:ilvl w:val="0"/>
          <w:numId w:val="2"/>
        </w:numPr>
        <w:rPr>
          <w:rFonts w:ascii="Agency FB" w:hAnsi="Agency FB"/>
        </w:rPr>
      </w:pPr>
      <w:r w:rsidRPr="00344A4E">
        <w:rPr>
          <w:rFonts w:ascii="Agency FB" w:hAnsi="Agency FB"/>
        </w:rPr>
        <w:t xml:space="preserve">When dialogue or voice work would be </w:t>
      </w:r>
      <w:r w:rsidRPr="00344A4E">
        <w:rPr>
          <w:rFonts w:ascii="Agency FB" w:hAnsi="Agency FB"/>
        </w:rPr>
        <w:t>used</w:t>
      </w:r>
    </w:p>
    <w:p w14:paraId="7CA55284" w14:textId="77777777" w:rsidR="00452A8B" w:rsidRDefault="008A7CCA" w:rsidP="00085485">
      <w:pPr>
        <w:pStyle w:val="IntenseQuote"/>
      </w:pPr>
      <w:bookmarkStart w:id="6" w:name="__RefHeading__6724_308913615"/>
      <w:bookmarkStart w:id="7" w:name="_GoBack"/>
      <w:bookmarkEnd w:id="7"/>
      <w:r>
        <w:lastRenderedPageBreak/>
        <w:t>Starting Out</w:t>
      </w:r>
      <w:bookmarkEnd w:id="6"/>
    </w:p>
    <w:p w14:paraId="7CA55285" w14:textId="77777777" w:rsidR="00452A8B" w:rsidRPr="00344A4E" w:rsidRDefault="008A7CCA">
      <w:pPr>
        <w:pStyle w:val="Heading2"/>
        <w:rPr>
          <w:rFonts w:ascii="Agency FB" w:hAnsi="Agency FB"/>
        </w:rPr>
      </w:pPr>
      <w:bookmarkStart w:id="8" w:name="__RefHeading__751_1204297543"/>
      <w:r w:rsidRPr="00344A4E">
        <w:rPr>
          <w:rFonts w:ascii="Agency FB" w:hAnsi="Agency FB"/>
        </w:rPr>
        <w:t>Game start – Main Menu – Character Selection/Creation</w:t>
      </w:r>
      <w:bookmarkEnd w:id="8"/>
    </w:p>
    <w:p w14:paraId="7CA55286" w14:textId="77777777" w:rsidR="00452A8B" w:rsidRPr="00344A4E" w:rsidRDefault="008A7CCA">
      <w:pPr>
        <w:pStyle w:val="Standard"/>
        <w:numPr>
          <w:ilvl w:val="0"/>
          <w:numId w:val="3"/>
        </w:numPr>
        <w:rPr>
          <w:rFonts w:ascii="Agency FB" w:hAnsi="Agency FB"/>
        </w:rPr>
      </w:pPr>
      <w:r w:rsidRPr="00344A4E">
        <w:rPr>
          <w:rFonts w:ascii="Agency FB" w:hAnsi="Agency FB"/>
        </w:rPr>
        <w:t>Describe how the game loads up, what does the player do?</w:t>
      </w:r>
    </w:p>
    <w:p w14:paraId="7CA55287" w14:textId="77777777" w:rsidR="00452A8B" w:rsidRPr="00344A4E" w:rsidRDefault="008A7CCA">
      <w:pPr>
        <w:pStyle w:val="Standard"/>
        <w:numPr>
          <w:ilvl w:val="0"/>
          <w:numId w:val="3"/>
        </w:numPr>
        <w:rPr>
          <w:rFonts w:ascii="Agency FB" w:hAnsi="Agency FB"/>
        </w:rPr>
      </w:pPr>
      <w:r w:rsidRPr="00344A4E">
        <w:rPr>
          <w:rFonts w:ascii="Agency FB" w:hAnsi="Agency FB"/>
        </w:rPr>
        <w:t>What happens after he/she gets past the loading screen and first menu?</w:t>
      </w:r>
    </w:p>
    <w:p w14:paraId="7CA55288" w14:textId="77777777" w:rsidR="00452A8B" w:rsidRPr="00344A4E" w:rsidRDefault="008A7CCA">
      <w:pPr>
        <w:pStyle w:val="Standard"/>
        <w:numPr>
          <w:ilvl w:val="0"/>
          <w:numId w:val="3"/>
        </w:numPr>
        <w:rPr>
          <w:rFonts w:ascii="Agency FB" w:hAnsi="Agency FB"/>
        </w:rPr>
      </w:pPr>
      <w:r w:rsidRPr="00344A4E">
        <w:rPr>
          <w:rFonts w:ascii="Agency FB" w:hAnsi="Agency FB"/>
        </w:rPr>
        <w:t>How is the character selection / creation handled?</w:t>
      </w:r>
    </w:p>
    <w:p w14:paraId="7CA55289" w14:textId="77777777" w:rsidR="00452A8B" w:rsidRPr="00344A4E" w:rsidRDefault="008A7CCA">
      <w:pPr>
        <w:pStyle w:val="Standard"/>
        <w:numPr>
          <w:ilvl w:val="0"/>
          <w:numId w:val="3"/>
        </w:numPr>
        <w:rPr>
          <w:rFonts w:ascii="Agency FB" w:hAnsi="Agency FB"/>
        </w:rPr>
      </w:pPr>
      <w:r w:rsidRPr="00344A4E">
        <w:rPr>
          <w:rFonts w:ascii="Agency FB" w:hAnsi="Agency FB"/>
        </w:rPr>
        <w:t>How</w:t>
      </w:r>
      <w:r w:rsidRPr="00344A4E">
        <w:rPr>
          <w:rFonts w:ascii="Agency FB" w:hAnsi="Agency FB"/>
        </w:rPr>
        <w:t xml:space="preserve"> is their character management handled?  How do they outfit their character?  What is the interface like with the store or management screen?  </w:t>
      </w:r>
    </w:p>
    <w:p w14:paraId="7CA5528A" w14:textId="77777777" w:rsidR="00452A8B" w:rsidRPr="00344A4E" w:rsidRDefault="008A7CCA">
      <w:pPr>
        <w:pStyle w:val="Standard"/>
        <w:numPr>
          <w:ilvl w:val="0"/>
          <w:numId w:val="3"/>
        </w:numPr>
        <w:rPr>
          <w:rFonts w:ascii="Agency FB" w:hAnsi="Agency FB"/>
        </w:rPr>
      </w:pPr>
      <w:r w:rsidRPr="00344A4E">
        <w:rPr>
          <w:rFonts w:ascii="Agency FB" w:hAnsi="Agency FB"/>
        </w:rPr>
        <w:t>What does the player use to purchase upgrades for his weapon, how is this currency earned? What can be purchased</w:t>
      </w:r>
      <w:r w:rsidRPr="00344A4E">
        <w:rPr>
          <w:rFonts w:ascii="Agency FB" w:hAnsi="Agency FB"/>
        </w:rPr>
        <w:t>?  Can they sell back?</w:t>
      </w:r>
    </w:p>
    <w:p w14:paraId="7CA5528B" w14:textId="77777777" w:rsidR="00452A8B" w:rsidRPr="00344A4E" w:rsidRDefault="008A7CCA">
      <w:pPr>
        <w:pStyle w:val="Standard"/>
        <w:numPr>
          <w:ilvl w:val="0"/>
          <w:numId w:val="3"/>
        </w:numPr>
        <w:rPr>
          <w:rFonts w:ascii="Agency FB" w:hAnsi="Agency FB"/>
        </w:rPr>
      </w:pPr>
      <w:r w:rsidRPr="00344A4E">
        <w:rPr>
          <w:rFonts w:ascii="Agency FB" w:hAnsi="Agency FB"/>
        </w:rPr>
        <w:t>Do they even have access to this before the intro campaign?</w:t>
      </w:r>
    </w:p>
    <w:p w14:paraId="7CA5528C" w14:textId="77777777" w:rsidR="00452A8B" w:rsidRPr="00344A4E" w:rsidRDefault="008A7CCA">
      <w:pPr>
        <w:pStyle w:val="Heading2"/>
        <w:rPr>
          <w:rFonts w:ascii="Agency FB" w:hAnsi="Agency FB"/>
        </w:rPr>
      </w:pPr>
      <w:bookmarkStart w:id="9" w:name="__RefHeading__753_1204297543"/>
      <w:r w:rsidRPr="00344A4E">
        <w:rPr>
          <w:rFonts w:ascii="Agency FB" w:hAnsi="Agency FB"/>
        </w:rPr>
        <w:t>Game Start and Intro</w:t>
      </w:r>
      <w:bookmarkEnd w:id="9"/>
    </w:p>
    <w:p w14:paraId="7CA5528D" w14:textId="77777777" w:rsidR="00452A8B" w:rsidRPr="00344A4E" w:rsidRDefault="008A7CCA">
      <w:pPr>
        <w:pStyle w:val="Standard"/>
        <w:numPr>
          <w:ilvl w:val="0"/>
          <w:numId w:val="3"/>
        </w:numPr>
        <w:rPr>
          <w:rFonts w:ascii="Agency FB" w:hAnsi="Agency FB"/>
        </w:rPr>
      </w:pPr>
      <w:r w:rsidRPr="00344A4E">
        <w:rPr>
          <w:rFonts w:ascii="Agency FB" w:hAnsi="Agency FB"/>
        </w:rPr>
        <w:t>After they create and setup their character what do they do?  How do they start the game? How do they choose or find a server?  Are their choices limite</w:t>
      </w:r>
      <w:r w:rsidRPr="00344A4E">
        <w:rPr>
          <w:rFonts w:ascii="Agency FB" w:hAnsi="Agency FB"/>
        </w:rPr>
        <w:t>d in the beginning?</w:t>
      </w:r>
    </w:p>
    <w:p w14:paraId="7CA5528E" w14:textId="77777777" w:rsidR="00452A8B" w:rsidRPr="00344A4E" w:rsidRDefault="008A7CCA">
      <w:pPr>
        <w:pStyle w:val="Standard"/>
        <w:numPr>
          <w:ilvl w:val="0"/>
          <w:numId w:val="3"/>
        </w:numPr>
        <w:rPr>
          <w:rFonts w:ascii="Agency FB" w:hAnsi="Agency FB"/>
        </w:rPr>
      </w:pPr>
      <w:r w:rsidRPr="00344A4E">
        <w:rPr>
          <w:rFonts w:ascii="Agency FB" w:hAnsi="Agency FB"/>
        </w:rPr>
        <w:t>Is there a single player option and a multiplayer?  Is there some kind of tutorial they go through? Maybe a start mission or a brief little story mode to guide them through the mechanics of the game, introducing them to one mechanic per</w:t>
      </w:r>
      <w:r w:rsidRPr="00344A4E">
        <w:rPr>
          <w:rFonts w:ascii="Agency FB" w:hAnsi="Agency FB"/>
        </w:rPr>
        <w:t xml:space="preserve"> level, setting up the level so that they need a minimum amount of points to pass and that they have to use a specific mechanic in the level to achieve that.  </w:t>
      </w:r>
    </w:p>
    <w:p w14:paraId="7CA5528F" w14:textId="77777777" w:rsidR="00452A8B" w:rsidRPr="00344A4E" w:rsidRDefault="008A7CCA">
      <w:pPr>
        <w:pStyle w:val="Standard"/>
        <w:numPr>
          <w:ilvl w:val="0"/>
          <w:numId w:val="3"/>
        </w:numPr>
        <w:rPr>
          <w:rFonts w:ascii="Agency FB" w:hAnsi="Agency FB"/>
        </w:rPr>
      </w:pPr>
      <w:r w:rsidRPr="00344A4E">
        <w:rPr>
          <w:rFonts w:ascii="Agency FB" w:hAnsi="Agency FB"/>
        </w:rPr>
        <w:t xml:space="preserve">How many levels do they go through to learn </w:t>
      </w:r>
      <w:proofErr w:type="gramStart"/>
      <w:r w:rsidRPr="00344A4E">
        <w:rPr>
          <w:rFonts w:ascii="Agency FB" w:hAnsi="Agency FB"/>
        </w:rPr>
        <w:t>all of</w:t>
      </w:r>
      <w:proofErr w:type="gramEnd"/>
      <w:r w:rsidRPr="00344A4E">
        <w:rPr>
          <w:rFonts w:ascii="Agency FB" w:hAnsi="Agency FB"/>
        </w:rPr>
        <w:t xml:space="preserve"> the basic mechanics?</w:t>
      </w:r>
    </w:p>
    <w:p w14:paraId="7CA55290" w14:textId="77777777" w:rsidR="00452A8B" w:rsidRPr="00344A4E" w:rsidRDefault="008A7CCA">
      <w:pPr>
        <w:pStyle w:val="Standard"/>
        <w:numPr>
          <w:ilvl w:val="0"/>
          <w:numId w:val="3"/>
        </w:numPr>
        <w:rPr>
          <w:rFonts w:ascii="Agency FB" w:hAnsi="Agency FB"/>
        </w:rPr>
      </w:pPr>
      <w:r w:rsidRPr="00344A4E">
        <w:rPr>
          <w:rFonts w:ascii="Agency FB" w:hAnsi="Agency FB"/>
        </w:rPr>
        <w:t>General overview of game</w:t>
      </w:r>
      <w:r w:rsidRPr="00344A4E">
        <w:rPr>
          <w:rFonts w:ascii="Agency FB" w:hAnsi="Agency FB"/>
        </w:rPr>
        <w:t>play, how does the level start, what information is displayed to the player before, during and immediately after loading and how is it displayed?</w:t>
      </w:r>
    </w:p>
    <w:p w14:paraId="7CA55291" w14:textId="77777777" w:rsidR="00452A8B" w:rsidRPr="00344A4E" w:rsidRDefault="008A7CCA">
      <w:pPr>
        <w:pStyle w:val="Standard"/>
        <w:numPr>
          <w:ilvl w:val="0"/>
          <w:numId w:val="3"/>
        </w:numPr>
        <w:rPr>
          <w:rFonts w:ascii="Agency FB" w:hAnsi="Agency FB"/>
        </w:rPr>
      </w:pPr>
      <w:r w:rsidRPr="00344A4E">
        <w:rPr>
          <w:rFonts w:ascii="Agency FB" w:hAnsi="Agency FB"/>
        </w:rPr>
        <w:t>How are the players setup and spawned?</w:t>
      </w:r>
    </w:p>
    <w:p w14:paraId="7CA55292" w14:textId="77777777" w:rsidR="00452A8B" w:rsidRPr="00344A4E" w:rsidRDefault="008A7CCA">
      <w:pPr>
        <w:pStyle w:val="Standard"/>
        <w:numPr>
          <w:ilvl w:val="0"/>
          <w:numId w:val="3"/>
        </w:numPr>
        <w:rPr>
          <w:rFonts w:ascii="Agency FB" w:hAnsi="Agency FB"/>
        </w:rPr>
      </w:pPr>
      <w:r w:rsidRPr="00344A4E">
        <w:rPr>
          <w:rFonts w:ascii="Agency FB" w:hAnsi="Agency FB"/>
        </w:rPr>
        <w:t>Describe the gameplay briefly once the game starts</w:t>
      </w:r>
    </w:p>
    <w:p w14:paraId="7CA55293" w14:textId="77777777" w:rsidR="00452A8B" w:rsidRPr="00344A4E" w:rsidRDefault="008A7CCA">
      <w:pPr>
        <w:pStyle w:val="Heading2"/>
        <w:rPr>
          <w:rFonts w:ascii="Agency FB" w:hAnsi="Agency FB"/>
        </w:rPr>
      </w:pPr>
      <w:bookmarkStart w:id="10" w:name="__RefHeading__755_1204297543"/>
      <w:r w:rsidRPr="00344A4E">
        <w:rPr>
          <w:rFonts w:ascii="Agency FB" w:hAnsi="Agency FB"/>
        </w:rPr>
        <w:t>In-Game HUD &amp; Menus</w:t>
      </w:r>
      <w:bookmarkEnd w:id="10"/>
    </w:p>
    <w:p w14:paraId="7CA55294" w14:textId="77777777" w:rsidR="00452A8B" w:rsidRPr="00344A4E" w:rsidRDefault="008A7CCA">
      <w:pPr>
        <w:pStyle w:val="Standard"/>
        <w:numPr>
          <w:ilvl w:val="0"/>
          <w:numId w:val="3"/>
        </w:numPr>
        <w:rPr>
          <w:rFonts w:ascii="Agency FB" w:hAnsi="Agency FB"/>
        </w:rPr>
      </w:pPr>
      <w:r w:rsidRPr="00344A4E">
        <w:rPr>
          <w:rFonts w:ascii="Agency FB" w:hAnsi="Agency FB"/>
        </w:rPr>
        <w:t xml:space="preserve">Describe the HUD in a sentence or two, what information is being displayed and </w:t>
      </w:r>
      <w:proofErr w:type="gramStart"/>
      <w:r w:rsidRPr="00344A4E">
        <w:rPr>
          <w:rFonts w:ascii="Agency FB" w:hAnsi="Agency FB"/>
        </w:rPr>
        <w:t>how?(</w:t>
      </w:r>
      <w:proofErr w:type="spellStart"/>
      <w:proofErr w:type="gramEnd"/>
      <w:r w:rsidRPr="00344A4E">
        <w:rPr>
          <w:rFonts w:ascii="Agency FB" w:hAnsi="Agency FB"/>
        </w:rPr>
        <w:t>Diegetically</w:t>
      </w:r>
      <w:proofErr w:type="spellEnd"/>
      <w:r w:rsidRPr="00344A4E">
        <w:rPr>
          <w:rFonts w:ascii="Agency FB" w:hAnsi="Agency FB"/>
        </w:rPr>
        <w:t>?)</w:t>
      </w:r>
    </w:p>
    <w:p w14:paraId="7CA55295" w14:textId="77777777" w:rsidR="00452A8B" w:rsidRPr="00344A4E" w:rsidRDefault="008A7CCA">
      <w:pPr>
        <w:pStyle w:val="Standard"/>
        <w:numPr>
          <w:ilvl w:val="0"/>
          <w:numId w:val="3"/>
        </w:numPr>
        <w:rPr>
          <w:rFonts w:ascii="Agency FB" w:hAnsi="Agency FB"/>
        </w:rPr>
      </w:pPr>
      <w:r w:rsidRPr="00344A4E">
        <w:rPr>
          <w:rFonts w:ascii="Agency FB" w:hAnsi="Agency FB"/>
        </w:rPr>
        <w:t xml:space="preserve">How are the menu's, the server selection hub, the store, the mission selections visually represented and interacted with in game?  </w:t>
      </w:r>
    </w:p>
    <w:p w14:paraId="7CA55296" w14:textId="77777777" w:rsidR="00452A8B" w:rsidRPr="00344A4E" w:rsidRDefault="008A7CCA">
      <w:pPr>
        <w:pStyle w:val="Heading2"/>
        <w:rPr>
          <w:rFonts w:ascii="Agency FB" w:hAnsi="Agency FB"/>
        </w:rPr>
      </w:pPr>
      <w:bookmarkStart w:id="11" w:name="__RefHeading__757_1204297543"/>
      <w:r w:rsidRPr="00344A4E">
        <w:rPr>
          <w:rFonts w:ascii="Agency FB" w:hAnsi="Agency FB"/>
        </w:rPr>
        <w:t>Multiplayer (If Applicabl</w:t>
      </w:r>
      <w:r w:rsidRPr="00344A4E">
        <w:rPr>
          <w:rFonts w:ascii="Agency FB" w:hAnsi="Agency FB"/>
        </w:rPr>
        <w:t>e)</w:t>
      </w:r>
      <w:bookmarkEnd w:id="11"/>
    </w:p>
    <w:p w14:paraId="7CA55297" w14:textId="77777777" w:rsidR="00452A8B" w:rsidRPr="00344A4E" w:rsidRDefault="008A7CCA">
      <w:pPr>
        <w:pStyle w:val="Standard"/>
        <w:numPr>
          <w:ilvl w:val="0"/>
          <w:numId w:val="3"/>
        </w:numPr>
        <w:rPr>
          <w:rFonts w:ascii="Agency FB" w:hAnsi="Agency FB"/>
        </w:rPr>
      </w:pPr>
      <w:r w:rsidRPr="00344A4E">
        <w:rPr>
          <w:rFonts w:ascii="Agency FB" w:hAnsi="Agency FB"/>
        </w:rPr>
        <w:t xml:space="preserve">For the multiplayer how is the server setup handled?  </w:t>
      </w:r>
      <w:proofErr w:type="gramStart"/>
      <w:r w:rsidRPr="00344A4E">
        <w:rPr>
          <w:rFonts w:ascii="Agency FB" w:hAnsi="Agency FB"/>
        </w:rPr>
        <w:t>Alternatively</w:t>
      </w:r>
      <w:proofErr w:type="gramEnd"/>
      <w:r w:rsidRPr="00344A4E">
        <w:rPr>
          <w:rFonts w:ascii="Agency FB" w:hAnsi="Agency FB"/>
        </w:rPr>
        <w:t xml:space="preserve"> how do non hosts find servers and how are their paired with other players?</w:t>
      </w:r>
    </w:p>
    <w:p w14:paraId="7CA55298" w14:textId="77777777" w:rsidR="00452A8B" w:rsidRPr="00344A4E" w:rsidRDefault="008A7CCA">
      <w:pPr>
        <w:pStyle w:val="Standard"/>
        <w:numPr>
          <w:ilvl w:val="0"/>
          <w:numId w:val="3"/>
        </w:numPr>
        <w:rPr>
          <w:rFonts w:ascii="Agency FB" w:hAnsi="Agency FB"/>
        </w:rPr>
      </w:pPr>
      <w:r w:rsidRPr="00344A4E">
        <w:rPr>
          <w:rFonts w:ascii="Agency FB" w:hAnsi="Agency FB"/>
        </w:rPr>
        <w:t>What environments/levels are available to the player in the beginning?  What game options are available to pla</w:t>
      </w:r>
      <w:r w:rsidRPr="00344A4E">
        <w:rPr>
          <w:rFonts w:ascii="Agency FB" w:hAnsi="Agency FB"/>
        </w:rPr>
        <w:t>yers and the host before the game starts?</w:t>
      </w:r>
    </w:p>
    <w:p w14:paraId="7CA55299" w14:textId="77777777" w:rsidR="00452A8B" w:rsidRPr="00344A4E" w:rsidRDefault="008A7CCA">
      <w:pPr>
        <w:pStyle w:val="Standard"/>
        <w:numPr>
          <w:ilvl w:val="0"/>
          <w:numId w:val="3"/>
        </w:numPr>
        <w:rPr>
          <w:rFonts w:ascii="Agency FB" w:hAnsi="Agency FB"/>
        </w:rPr>
      </w:pPr>
      <w:r w:rsidRPr="00344A4E">
        <w:rPr>
          <w:rFonts w:ascii="Agency FB" w:hAnsi="Agency FB"/>
        </w:rPr>
        <w:t>Describe in-game options available to both the host and the players.  How is the options screen displayed?</w:t>
      </w:r>
    </w:p>
    <w:p w14:paraId="7CA5529A" w14:textId="77777777" w:rsidR="00452A8B" w:rsidRPr="00344A4E" w:rsidRDefault="008A7CCA">
      <w:pPr>
        <w:pStyle w:val="Standard"/>
        <w:numPr>
          <w:ilvl w:val="0"/>
          <w:numId w:val="3"/>
        </w:numPr>
        <w:rPr>
          <w:rFonts w:ascii="Agency FB" w:hAnsi="Agency FB"/>
        </w:rPr>
      </w:pPr>
      <w:r w:rsidRPr="00344A4E">
        <w:rPr>
          <w:rFonts w:ascii="Agency FB" w:hAnsi="Agency FB"/>
        </w:rPr>
        <w:t>What happens when the match is over?  What A/V event is displayed for the winners / losers?</w:t>
      </w:r>
    </w:p>
    <w:p w14:paraId="7CA5529B" w14:textId="77777777" w:rsidR="00452A8B" w:rsidRPr="00344A4E" w:rsidRDefault="008A7CCA">
      <w:pPr>
        <w:pStyle w:val="Standard"/>
        <w:numPr>
          <w:ilvl w:val="0"/>
          <w:numId w:val="3"/>
        </w:numPr>
        <w:rPr>
          <w:rFonts w:ascii="Agency FB" w:hAnsi="Agency FB"/>
        </w:rPr>
      </w:pPr>
      <w:r w:rsidRPr="00344A4E">
        <w:rPr>
          <w:rFonts w:ascii="Agency FB" w:hAnsi="Agency FB"/>
        </w:rPr>
        <w:t xml:space="preserve">How are the </w:t>
      </w:r>
      <w:r w:rsidRPr="00344A4E">
        <w:rPr>
          <w:rFonts w:ascii="Agency FB" w:hAnsi="Agency FB"/>
        </w:rPr>
        <w:t xml:space="preserve">scores tabulated and describe the end-game / leaderboard </w:t>
      </w:r>
      <w:proofErr w:type="gramStart"/>
      <w:r w:rsidRPr="00344A4E">
        <w:rPr>
          <w:rFonts w:ascii="Agency FB" w:hAnsi="Agency FB"/>
        </w:rPr>
        <w:t>screen</w:t>
      </w:r>
      <w:proofErr w:type="gramEnd"/>
    </w:p>
    <w:p w14:paraId="7CA5529C" w14:textId="77777777" w:rsidR="00452A8B" w:rsidRPr="00344A4E" w:rsidRDefault="008A7CCA">
      <w:pPr>
        <w:pStyle w:val="Standard"/>
        <w:numPr>
          <w:ilvl w:val="0"/>
          <w:numId w:val="3"/>
        </w:numPr>
        <w:rPr>
          <w:rFonts w:ascii="Agency FB" w:hAnsi="Agency FB"/>
        </w:rPr>
      </w:pPr>
      <w:r w:rsidRPr="00344A4E">
        <w:rPr>
          <w:rFonts w:ascii="Agency FB" w:hAnsi="Agency FB"/>
        </w:rPr>
        <w:t>What options do the players have right before exiting the match?</w:t>
      </w:r>
    </w:p>
    <w:p w14:paraId="7CA5529F" w14:textId="5B0F933F" w:rsidR="00452A8B" w:rsidRPr="00344A4E" w:rsidRDefault="008A7CCA" w:rsidP="00085485">
      <w:pPr>
        <w:pStyle w:val="Standard"/>
        <w:numPr>
          <w:ilvl w:val="0"/>
          <w:numId w:val="3"/>
        </w:numPr>
        <w:rPr>
          <w:rFonts w:ascii="Agency FB" w:hAnsi="Agency FB"/>
        </w:rPr>
      </w:pPr>
      <w:r w:rsidRPr="00344A4E">
        <w:rPr>
          <w:rFonts w:ascii="Agency FB" w:hAnsi="Agency FB"/>
        </w:rPr>
        <w:t xml:space="preserve">What happens immediately after the players exit the match? What screen are they taken to and what do they get from the </w:t>
      </w:r>
      <w:proofErr w:type="gramStart"/>
      <w:r w:rsidRPr="00344A4E">
        <w:rPr>
          <w:rFonts w:ascii="Agency FB" w:hAnsi="Agency FB"/>
        </w:rPr>
        <w:t>match(</w:t>
      </w:r>
      <w:proofErr w:type="gramEnd"/>
      <w:r w:rsidRPr="00344A4E">
        <w:rPr>
          <w:rFonts w:ascii="Agency FB" w:hAnsi="Agency FB"/>
        </w:rPr>
        <w:t>cu</w:t>
      </w:r>
      <w:r w:rsidRPr="00344A4E">
        <w:rPr>
          <w:rFonts w:ascii="Agency FB" w:hAnsi="Agency FB"/>
        </w:rPr>
        <w:t xml:space="preserve">rrency, score, </w:t>
      </w:r>
      <w:proofErr w:type="spellStart"/>
      <w:r w:rsidRPr="00344A4E">
        <w:rPr>
          <w:rFonts w:ascii="Agency FB" w:hAnsi="Agency FB"/>
        </w:rPr>
        <w:t>xp</w:t>
      </w:r>
      <w:proofErr w:type="spellEnd"/>
      <w:r w:rsidRPr="00344A4E">
        <w:rPr>
          <w:rFonts w:ascii="Agency FB" w:hAnsi="Agency FB"/>
        </w:rPr>
        <w:t xml:space="preserve">, </w:t>
      </w:r>
      <w:proofErr w:type="spellStart"/>
      <w:r w:rsidRPr="00344A4E">
        <w:rPr>
          <w:rFonts w:ascii="Agency FB" w:hAnsi="Agency FB"/>
        </w:rPr>
        <w:t>etc</w:t>
      </w:r>
      <w:proofErr w:type="spellEnd"/>
      <w:r w:rsidRPr="00344A4E">
        <w:rPr>
          <w:rFonts w:ascii="Agency FB" w:hAnsi="Agency FB"/>
        </w:rPr>
        <w:t xml:space="preserve"> </w:t>
      </w:r>
      <w:proofErr w:type="spellStart"/>
      <w:r w:rsidRPr="00344A4E">
        <w:rPr>
          <w:rFonts w:ascii="Agency FB" w:hAnsi="Agency FB"/>
        </w:rPr>
        <w:t>etc</w:t>
      </w:r>
      <w:proofErr w:type="spellEnd"/>
      <w:r w:rsidRPr="00344A4E">
        <w:rPr>
          <w:rFonts w:ascii="Agency FB" w:hAnsi="Agency FB"/>
        </w:rPr>
        <w:t>)</w:t>
      </w:r>
    </w:p>
    <w:p w14:paraId="7CA552A0" w14:textId="77777777" w:rsidR="00452A8B" w:rsidRDefault="008A7CCA" w:rsidP="00085485">
      <w:pPr>
        <w:pStyle w:val="IntenseQuote"/>
      </w:pPr>
      <w:bookmarkStart w:id="12" w:name="__RefHeading__6726_308913615"/>
      <w:r>
        <w:lastRenderedPageBreak/>
        <w:t>UI</w:t>
      </w:r>
      <w:bookmarkEnd w:id="12"/>
    </w:p>
    <w:p w14:paraId="7CA552A1" w14:textId="77777777" w:rsidR="00452A8B" w:rsidRPr="00344A4E" w:rsidRDefault="008A7CCA">
      <w:pPr>
        <w:pStyle w:val="Heading2"/>
        <w:rPr>
          <w:rFonts w:ascii="Agency FB" w:hAnsi="Agency FB"/>
        </w:rPr>
      </w:pPr>
      <w:bookmarkStart w:id="13" w:name="__RefHeading__6728_308913615"/>
      <w:r w:rsidRPr="00344A4E">
        <w:rPr>
          <w:rFonts w:ascii="Agency FB" w:hAnsi="Agency FB"/>
        </w:rPr>
        <w:t>Main Menu</w:t>
      </w:r>
      <w:bookmarkEnd w:id="13"/>
    </w:p>
    <w:p w14:paraId="7CA552A2" w14:textId="08C464BD" w:rsidR="00452A8B" w:rsidRPr="00344A4E" w:rsidRDefault="00344A4E">
      <w:pPr>
        <w:pStyle w:val="Textbody"/>
        <w:rPr>
          <w:rFonts w:ascii="Agency FB" w:hAnsi="Agency FB"/>
        </w:rPr>
      </w:pPr>
      <w:r>
        <w:rPr>
          <w:rFonts w:ascii="Agency FB" w:hAnsi="Agency FB"/>
        </w:rPr>
        <w:t>Will be represented like an old green screen computer monitor.  This is in keeping with the time scale/theme the game is set in</w:t>
      </w:r>
      <w:r w:rsidR="008A7CCA" w:rsidRPr="00344A4E">
        <w:rPr>
          <w:rFonts w:ascii="Agency FB" w:hAnsi="Agency FB"/>
        </w:rPr>
        <w:t>.</w:t>
      </w:r>
    </w:p>
    <w:p w14:paraId="7CA552A3" w14:textId="77777777" w:rsidR="00452A8B" w:rsidRPr="00344A4E" w:rsidRDefault="008A7CCA">
      <w:pPr>
        <w:pStyle w:val="Textbody"/>
        <w:rPr>
          <w:rFonts w:ascii="Agency FB" w:hAnsi="Agency FB"/>
        </w:rPr>
      </w:pPr>
      <w:r w:rsidRPr="00344A4E">
        <w:rPr>
          <w:rFonts w:ascii="Agency FB" w:hAnsi="Agency FB"/>
        </w:rPr>
        <w:t>Flowchart and/or Wireframe of Main menu</w:t>
      </w:r>
    </w:p>
    <w:p w14:paraId="7CA552A4" w14:textId="77777777" w:rsidR="00452A8B" w:rsidRPr="00344A4E" w:rsidRDefault="008A7CCA">
      <w:pPr>
        <w:pStyle w:val="Heading2"/>
        <w:rPr>
          <w:rFonts w:ascii="Agency FB" w:hAnsi="Agency FB"/>
        </w:rPr>
      </w:pPr>
      <w:bookmarkStart w:id="14" w:name="__RefHeading__6730_308913615"/>
      <w:r w:rsidRPr="00344A4E">
        <w:rPr>
          <w:rFonts w:ascii="Agency FB" w:hAnsi="Agency FB"/>
        </w:rPr>
        <w:t>Player Customization / S</w:t>
      </w:r>
      <w:r w:rsidRPr="00344A4E">
        <w:rPr>
          <w:rFonts w:ascii="Agency FB" w:hAnsi="Agency FB"/>
        </w:rPr>
        <w:t>tore</w:t>
      </w:r>
      <w:bookmarkEnd w:id="14"/>
    </w:p>
    <w:p w14:paraId="7CA552A5" w14:textId="77777777" w:rsidR="00452A8B" w:rsidRPr="00344A4E" w:rsidRDefault="008A7CCA">
      <w:pPr>
        <w:pStyle w:val="Textbody"/>
        <w:rPr>
          <w:rFonts w:ascii="Agency FB" w:hAnsi="Agency FB"/>
        </w:rPr>
      </w:pPr>
      <w:r w:rsidRPr="00344A4E">
        <w:rPr>
          <w:rFonts w:ascii="Agency FB" w:hAnsi="Agency FB"/>
        </w:rPr>
        <w:t xml:space="preserve">List the elements and options for the UI involved with setting up the player, buying and selling weapons, </w:t>
      </w:r>
      <w:proofErr w:type="spellStart"/>
      <w:r w:rsidRPr="00344A4E">
        <w:rPr>
          <w:rFonts w:ascii="Agency FB" w:hAnsi="Agency FB"/>
        </w:rPr>
        <w:t>equiping</w:t>
      </w:r>
      <w:proofErr w:type="spellEnd"/>
      <w:r w:rsidRPr="00344A4E">
        <w:rPr>
          <w:rFonts w:ascii="Agency FB" w:hAnsi="Agency FB"/>
        </w:rPr>
        <w:t xml:space="preserve"> items, </w:t>
      </w:r>
      <w:proofErr w:type="spellStart"/>
      <w:r w:rsidRPr="00344A4E">
        <w:rPr>
          <w:rFonts w:ascii="Agency FB" w:hAnsi="Agency FB"/>
        </w:rPr>
        <w:t>etc</w:t>
      </w:r>
      <w:proofErr w:type="spellEnd"/>
      <w:r w:rsidRPr="00344A4E">
        <w:rPr>
          <w:rFonts w:ascii="Agency FB" w:hAnsi="Agency FB"/>
        </w:rPr>
        <w:t xml:space="preserve"> etc.  </w:t>
      </w:r>
    </w:p>
    <w:p w14:paraId="7CA552A6" w14:textId="77777777" w:rsidR="00452A8B" w:rsidRPr="00344A4E" w:rsidRDefault="008A7CCA">
      <w:pPr>
        <w:pStyle w:val="Textbody"/>
        <w:rPr>
          <w:rFonts w:ascii="Agency FB" w:hAnsi="Agency FB"/>
        </w:rPr>
      </w:pPr>
      <w:r w:rsidRPr="00344A4E">
        <w:rPr>
          <w:rFonts w:ascii="Agency FB" w:hAnsi="Agency FB"/>
        </w:rPr>
        <w:t>Flow Chart and/or Wireframe</w:t>
      </w:r>
    </w:p>
    <w:p w14:paraId="7CA552A7" w14:textId="77777777" w:rsidR="00452A8B" w:rsidRPr="00344A4E" w:rsidRDefault="008A7CCA">
      <w:pPr>
        <w:pStyle w:val="Heading2"/>
        <w:rPr>
          <w:rFonts w:ascii="Agency FB" w:hAnsi="Agency FB"/>
        </w:rPr>
      </w:pPr>
      <w:bookmarkStart w:id="15" w:name="__RefHeading__6732_308913615"/>
      <w:r w:rsidRPr="00344A4E">
        <w:rPr>
          <w:rFonts w:ascii="Agency FB" w:hAnsi="Agency FB"/>
        </w:rPr>
        <w:t>Game setup Screen</w:t>
      </w:r>
      <w:bookmarkEnd w:id="15"/>
    </w:p>
    <w:p w14:paraId="7CA552A8" w14:textId="77777777" w:rsidR="00452A8B" w:rsidRPr="00344A4E" w:rsidRDefault="008A7CCA">
      <w:pPr>
        <w:pStyle w:val="Textbody"/>
        <w:rPr>
          <w:rFonts w:ascii="Agency FB" w:hAnsi="Agency FB"/>
        </w:rPr>
      </w:pPr>
      <w:r w:rsidRPr="00344A4E">
        <w:rPr>
          <w:rFonts w:ascii="Agency FB" w:hAnsi="Agency FB"/>
        </w:rPr>
        <w:t>Go over the elements, options and UI involved with setting up or joining</w:t>
      </w:r>
      <w:r w:rsidRPr="00344A4E">
        <w:rPr>
          <w:rFonts w:ascii="Agency FB" w:hAnsi="Agency FB"/>
        </w:rPr>
        <w:t xml:space="preserve"> a match in multiplayer or starting/resuming a single player game.</w:t>
      </w:r>
    </w:p>
    <w:p w14:paraId="7CA552A9" w14:textId="77777777" w:rsidR="00452A8B" w:rsidRPr="00344A4E" w:rsidRDefault="008A7CCA">
      <w:pPr>
        <w:pStyle w:val="Textbody"/>
        <w:rPr>
          <w:rFonts w:ascii="Agency FB" w:hAnsi="Agency FB"/>
        </w:rPr>
      </w:pPr>
      <w:r w:rsidRPr="00344A4E">
        <w:rPr>
          <w:rFonts w:ascii="Agency FB" w:hAnsi="Agency FB"/>
        </w:rPr>
        <w:t>Flow Chart and/or Wireframe</w:t>
      </w:r>
    </w:p>
    <w:p w14:paraId="7CA552AA" w14:textId="77777777" w:rsidR="00452A8B" w:rsidRPr="00344A4E" w:rsidRDefault="008A7CCA">
      <w:pPr>
        <w:pStyle w:val="Heading2"/>
        <w:rPr>
          <w:rFonts w:ascii="Agency FB" w:hAnsi="Agency FB"/>
        </w:rPr>
      </w:pPr>
      <w:bookmarkStart w:id="16" w:name="__RefHeading__6734_308913615"/>
      <w:r w:rsidRPr="00344A4E">
        <w:rPr>
          <w:rFonts w:ascii="Agency FB" w:hAnsi="Agency FB"/>
        </w:rPr>
        <w:t>In-Game Options Menu</w:t>
      </w:r>
      <w:bookmarkEnd w:id="16"/>
    </w:p>
    <w:p w14:paraId="7CA552AB" w14:textId="77777777" w:rsidR="00452A8B" w:rsidRPr="00344A4E" w:rsidRDefault="008A7CCA">
      <w:pPr>
        <w:pStyle w:val="Textbody"/>
        <w:rPr>
          <w:rFonts w:ascii="Agency FB" w:hAnsi="Agency FB"/>
        </w:rPr>
      </w:pPr>
      <w:r w:rsidRPr="00344A4E">
        <w:rPr>
          <w:rFonts w:ascii="Agency FB" w:hAnsi="Agency FB"/>
        </w:rPr>
        <w:t>Flow Chart and/or Wireframe</w:t>
      </w:r>
    </w:p>
    <w:p w14:paraId="7CA552AC" w14:textId="77777777" w:rsidR="00452A8B" w:rsidRPr="00344A4E" w:rsidRDefault="008A7CCA">
      <w:pPr>
        <w:pStyle w:val="Heading2"/>
        <w:rPr>
          <w:rFonts w:ascii="Agency FB" w:hAnsi="Agency FB"/>
        </w:rPr>
      </w:pPr>
      <w:bookmarkStart w:id="17" w:name="__RefHeading__6736_308913615"/>
      <w:r w:rsidRPr="00344A4E">
        <w:rPr>
          <w:rFonts w:ascii="Agency FB" w:hAnsi="Agency FB"/>
        </w:rPr>
        <w:t>In-Game HUD</w:t>
      </w:r>
      <w:bookmarkEnd w:id="17"/>
    </w:p>
    <w:p w14:paraId="7CA552AD" w14:textId="77777777" w:rsidR="00452A8B" w:rsidRPr="00344A4E" w:rsidRDefault="008A7CCA">
      <w:pPr>
        <w:pStyle w:val="Textbody"/>
        <w:rPr>
          <w:rFonts w:ascii="Agency FB" w:hAnsi="Agency FB"/>
        </w:rPr>
      </w:pPr>
      <w:r w:rsidRPr="00344A4E">
        <w:rPr>
          <w:rFonts w:ascii="Agency FB" w:hAnsi="Agency FB"/>
        </w:rPr>
        <w:t>Describe what information needs to be displayed and how it will be displayed.  Cite examples and sho</w:t>
      </w:r>
      <w:r w:rsidRPr="00344A4E">
        <w:rPr>
          <w:rFonts w:ascii="Agency FB" w:hAnsi="Agency FB"/>
        </w:rPr>
        <w:t>t sample shots of other games that contain similar styles or elements</w:t>
      </w:r>
    </w:p>
    <w:p w14:paraId="7CA552AE" w14:textId="77777777" w:rsidR="00452A8B" w:rsidRPr="00344A4E" w:rsidRDefault="008A7CCA">
      <w:pPr>
        <w:pStyle w:val="Textbody"/>
        <w:rPr>
          <w:rFonts w:ascii="Agency FB" w:hAnsi="Agency FB"/>
        </w:rPr>
      </w:pPr>
      <w:r w:rsidRPr="00344A4E">
        <w:rPr>
          <w:rFonts w:ascii="Agency FB" w:hAnsi="Agency FB"/>
        </w:rPr>
        <w:t>Wireframe</w:t>
      </w:r>
    </w:p>
    <w:p w14:paraId="7CA552AF" w14:textId="77777777" w:rsidR="00452A8B" w:rsidRPr="00344A4E" w:rsidRDefault="008A7CCA">
      <w:pPr>
        <w:pStyle w:val="Heading2"/>
        <w:rPr>
          <w:rFonts w:ascii="Agency FB" w:hAnsi="Agency FB"/>
        </w:rPr>
      </w:pPr>
      <w:bookmarkStart w:id="18" w:name="__RefHeading__6738_308913615"/>
      <w:r w:rsidRPr="00344A4E">
        <w:rPr>
          <w:rFonts w:ascii="Agency FB" w:hAnsi="Agency FB"/>
        </w:rPr>
        <w:t>Game Over Screen</w:t>
      </w:r>
      <w:bookmarkEnd w:id="18"/>
    </w:p>
    <w:p w14:paraId="7CA552B0" w14:textId="77777777" w:rsidR="00452A8B" w:rsidRPr="00344A4E" w:rsidRDefault="008A7CCA">
      <w:pPr>
        <w:pStyle w:val="Textbody"/>
        <w:rPr>
          <w:rFonts w:ascii="Agency FB" w:hAnsi="Agency FB"/>
        </w:rPr>
      </w:pPr>
      <w:r w:rsidRPr="00344A4E">
        <w:rPr>
          <w:rFonts w:ascii="Agency FB" w:hAnsi="Agency FB"/>
        </w:rPr>
        <w:t>What information is displayed once a match is finished?</w:t>
      </w:r>
    </w:p>
    <w:p w14:paraId="7CA552B1" w14:textId="77777777" w:rsidR="00452A8B" w:rsidRPr="00344A4E" w:rsidRDefault="008A7CCA">
      <w:pPr>
        <w:pStyle w:val="Textbody"/>
        <w:rPr>
          <w:rFonts w:ascii="Agency FB" w:hAnsi="Agency FB"/>
        </w:rPr>
      </w:pPr>
      <w:r w:rsidRPr="00344A4E">
        <w:rPr>
          <w:rFonts w:ascii="Agency FB" w:hAnsi="Agency FB"/>
        </w:rPr>
        <w:t>Wireframe</w:t>
      </w:r>
    </w:p>
    <w:p w14:paraId="7CA552B2" w14:textId="77777777" w:rsidR="00452A8B" w:rsidRPr="00344A4E" w:rsidRDefault="008A7CCA">
      <w:pPr>
        <w:pStyle w:val="Heading2"/>
        <w:rPr>
          <w:rFonts w:ascii="Agency FB" w:hAnsi="Agency FB"/>
        </w:rPr>
      </w:pPr>
      <w:bookmarkStart w:id="19" w:name="__RefHeading__6740_308913615"/>
      <w:r w:rsidRPr="00344A4E">
        <w:rPr>
          <w:rFonts w:ascii="Agency FB" w:hAnsi="Agency FB"/>
        </w:rPr>
        <w:t>Level Selection</w:t>
      </w:r>
      <w:bookmarkEnd w:id="19"/>
    </w:p>
    <w:p w14:paraId="7CA552B3" w14:textId="77777777" w:rsidR="00452A8B" w:rsidRPr="00344A4E" w:rsidRDefault="008A7CCA">
      <w:pPr>
        <w:pStyle w:val="Standard"/>
        <w:rPr>
          <w:rFonts w:ascii="Agency FB" w:hAnsi="Agency FB"/>
        </w:rPr>
      </w:pPr>
      <w:r w:rsidRPr="00344A4E">
        <w:rPr>
          <w:rFonts w:ascii="Agency FB" w:hAnsi="Agency FB"/>
        </w:rPr>
        <w:t>Describe the level selection and unlocking process.  How many levels does you</w:t>
      </w:r>
      <w:r w:rsidRPr="00344A4E">
        <w:rPr>
          <w:rFonts w:ascii="Agency FB" w:hAnsi="Agency FB"/>
        </w:rPr>
        <w:t>r average player start out with and how does he progress through the game?  How are the levels organized and grouped?  Are there distinct areas within the game and levels within those areas?  What motivates the player to unlock and go through the levels?</w:t>
      </w:r>
    </w:p>
    <w:p w14:paraId="7CA552B4" w14:textId="77777777" w:rsidR="00452A8B" w:rsidRPr="00344A4E" w:rsidRDefault="00452A8B">
      <w:pPr>
        <w:pStyle w:val="Standard"/>
        <w:autoSpaceDE w:val="0"/>
        <w:rPr>
          <w:rFonts w:ascii="Agency FB" w:eastAsia="Calibri" w:hAnsi="Agency FB" w:cs="Calibri"/>
          <w:color w:val="000000"/>
          <w:sz w:val="20"/>
          <w:szCs w:val="20"/>
        </w:rPr>
      </w:pPr>
    </w:p>
    <w:p w14:paraId="7CA552B5" w14:textId="52DFDB9F" w:rsidR="00452A8B" w:rsidRPr="00344A4E" w:rsidRDefault="008A7CCA">
      <w:pPr>
        <w:pStyle w:val="Standard"/>
        <w:autoSpaceDE w:val="0"/>
        <w:rPr>
          <w:rFonts w:ascii="Agency FB" w:eastAsia="Calibri" w:hAnsi="Agency FB" w:cs="Calibri"/>
          <w:color w:val="000000"/>
        </w:rPr>
      </w:pPr>
      <w:r w:rsidRPr="00344A4E">
        <w:rPr>
          <w:rFonts w:ascii="Agency FB" w:eastAsia="Calibri" w:hAnsi="Agency FB" w:cs="Calibri"/>
          <w:color w:val="000000"/>
        </w:rPr>
        <w:t>Wire</w:t>
      </w:r>
      <w:r w:rsidR="00344A4E">
        <w:rPr>
          <w:rFonts w:ascii="Agency FB" w:eastAsia="Calibri" w:hAnsi="Agency FB" w:cs="Calibri"/>
          <w:color w:val="000000"/>
        </w:rPr>
        <w:t xml:space="preserve"> </w:t>
      </w:r>
      <w:r w:rsidRPr="00344A4E">
        <w:rPr>
          <w:rFonts w:ascii="Agency FB" w:eastAsia="Calibri" w:hAnsi="Agency FB" w:cs="Calibri"/>
          <w:color w:val="000000"/>
        </w:rPr>
        <w:t>Frame</w:t>
      </w:r>
    </w:p>
    <w:p w14:paraId="7CA552B6" w14:textId="7F90C9ED" w:rsidR="00452A8B" w:rsidRPr="00344A4E" w:rsidRDefault="00452A8B">
      <w:pPr>
        <w:pStyle w:val="Heading3"/>
        <w:rPr>
          <w:rFonts w:ascii="Agency FB" w:hAnsi="Agency FB"/>
        </w:rPr>
      </w:pPr>
    </w:p>
    <w:p w14:paraId="709F7478" w14:textId="77777777" w:rsidR="00085485" w:rsidRPr="00344A4E" w:rsidRDefault="00085485" w:rsidP="00085485">
      <w:pPr>
        <w:pStyle w:val="Textbody"/>
        <w:rPr>
          <w:rFonts w:ascii="Agency FB" w:hAnsi="Agency FB"/>
        </w:rPr>
      </w:pPr>
    </w:p>
    <w:p w14:paraId="7CA552B7" w14:textId="77777777" w:rsidR="00452A8B" w:rsidRPr="00344A4E" w:rsidRDefault="008A7CCA">
      <w:pPr>
        <w:pStyle w:val="Heading3"/>
        <w:ind w:left="400"/>
        <w:rPr>
          <w:rFonts w:ascii="Agency FB" w:hAnsi="Agency FB"/>
        </w:rPr>
      </w:pPr>
      <w:bookmarkStart w:id="20" w:name="__RefHeading__6742_308913615"/>
      <w:r w:rsidRPr="00344A4E">
        <w:rPr>
          <w:rFonts w:ascii="Agency FB" w:hAnsi="Agency FB"/>
        </w:rPr>
        <w:t>Level Types:</w:t>
      </w:r>
      <w:bookmarkEnd w:id="20"/>
    </w:p>
    <w:p w14:paraId="7CA552B8" w14:textId="77777777" w:rsidR="00452A8B" w:rsidRPr="00344A4E" w:rsidRDefault="008A7CCA">
      <w:pPr>
        <w:pStyle w:val="Standard"/>
        <w:ind w:left="400"/>
        <w:rPr>
          <w:rFonts w:ascii="Agency FB" w:hAnsi="Agency FB"/>
        </w:rPr>
      </w:pPr>
      <w:r w:rsidRPr="00344A4E">
        <w:rPr>
          <w:rFonts w:ascii="Agency FB" w:hAnsi="Agency FB"/>
        </w:rPr>
        <w:t xml:space="preserve">If there are distinct sectors or groupings of </w:t>
      </w:r>
      <w:proofErr w:type="gramStart"/>
      <w:r w:rsidRPr="00344A4E">
        <w:rPr>
          <w:rFonts w:ascii="Agency FB" w:hAnsi="Agency FB"/>
        </w:rPr>
        <w:t>levels(</w:t>
      </w:r>
      <w:proofErr w:type="spellStart"/>
      <w:proofErr w:type="gramEnd"/>
      <w:r w:rsidRPr="00344A4E">
        <w:rPr>
          <w:rFonts w:ascii="Agency FB" w:hAnsi="Agency FB"/>
        </w:rPr>
        <w:t>ie</w:t>
      </w:r>
      <w:proofErr w:type="spellEnd"/>
      <w:r w:rsidRPr="00344A4E">
        <w:rPr>
          <w:rFonts w:ascii="Agency FB" w:hAnsi="Agency FB"/>
        </w:rPr>
        <w:t xml:space="preserve">: desert, cities, river, outpost) how are they grouped and what groups are </w:t>
      </w:r>
      <w:r w:rsidRPr="00344A4E">
        <w:rPr>
          <w:rFonts w:ascii="Agency FB" w:hAnsi="Agency FB"/>
        </w:rPr>
        <w:lastRenderedPageBreak/>
        <w:t>planned?  How does the player access/unlock them?  Each level type or sector should have a template t</w:t>
      </w:r>
      <w:r w:rsidRPr="00344A4E">
        <w:rPr>
          <w:rFonts w:ascii="Agency FB" w:hAnsi="Agency FB"/>
        </w:rPr>
        <w:t xml:space="preserve">hat defines key characteristics that are common in all levels within this sector, not only visually but even strategically.  Describe each level type in detail and go over the characteristics that define them, both from an aesthetic and gameplay </w:t>
      </w:r>
      <w:proofErr w:type="gramStart"/>
      <w:r w:rsidRPr="00344A4E">
        <w:rPr>
          <w:rFonts w:ascii="Agency FB" w:hAnsi="Agency FB"/>
        </w:rPr>
        <w:t>stand poin</w:t>
      </w:r>
      <w:r w:rsidRPr="00344A4E">
        <w:rPr>
          <w:rFonts w:ascii="Agency FB" w:hAnsi="Agency FB"/>
        </w:rPr>
        <w:t>t</w:t>
      </w:r>
      <w:proofErr w:type="gramEnd"/>
      <w:r w:rsidRPr="00344A4E">
        <w:rPr>
          <w:rFonts w:ascii="Agency FB" w:hAnsi="Agency FB"/>
        </w:rPr>
        <w:t>.</w:t>
      </w:r>
    </w:p>
    <w:p w14:paraId="7CA552B9" w14:textId="77777777" w:rsidR="00452A8B" w:rsidRPr="00344A4E" w:rsidRDefault="00452A8B">
      <w:pPr>
        <w:pStyle w:val="Standard"/>
        <w:ind w:left="400"/>
        <w:rPr>
          <w:rFonts w:ascii="Agency FB" w:hAnsi="Agency FB"/>
        </w:rPr>
      </w:pPr>
    </w:p>
    <w:p w14:paraId="7CA552BA" w14:textId="77777777" w:rsidR="00452A8B" w:rsidRPr="00344A4E" w:rsidRDefault="008A7CCA">
      <w:pPr>
        <w:pStyle w:val="Heading3"/>
        <w:ind w:left="400"/>
        <w:rPr>
          <w:rFonts w:ascii="Agency FB" w:hAnsi="Agency FB"/>
        </w:rPr>
      </w:pPr>
      <w:bookmarkStart w:id="21" w:name="__RefHeading__6763_308913615"/>
      <w:r w:rsidRPr="00344A4E">
        <w:rPr>
          <w:rFonts w:ascii="Agency FB" w:hAnsi="Agency FB"/>
        </w:rPr>
        <w:t>Full Level List</w:t>
      </w:r>
      <w:bookmarkEnd w:id="21"/>
    </w:p>
    <w:p w14:paraId="7CA552BB" w14:textId="666E98B2" w:rsidR="00452A8B" w:rsidRPr="00344A4E" w:rsidRDefault="008A7CCA">
      <w:pPr>
        <w:pStyle w:val="Textbody"/>
        <w:ind w:left="400"/>
        <w:rPr>
          <w:rFonts w:ascii="Agency FB" w:hAnsi="Agency FB"/>
        </w:rPr>
      </w:pPr>
      <w:r w:rsidRPr="00344A4E">
        <w:rPr>
          <w:rFonts w:ascii="Agency FB" w:hAnsi="Agency FB"/>
        </w:rPr>
        <w:t>A full rundown of the levels to be included in the game, organized by grouping.  Full details of each level should be contained within a separate level design document.</w:t>
      </w:r>
    </w:p>
    <w:p w14:paraId="3BE4E325" w14:textId="56EACD4B" w:rsidR="00393827" w:rsidRPr="00344A4E" w:rsidRDefault="00393827">
      <w:pPr>
        <w:pStyle w:val="Textbody"/>
        <w:ind w:left="400"/>
        <w:rPr>
          <w:rFonts w:ascii="Agency FB" w:hAnsi="Agency FB"/>
        </w:rPr>
      </w:pPr>
    </w:p>
    <w:p w14:paraId="08D2A1B2" w14:textId="540ADBAE" w:rsidR="00393827" w:rsidRPr="00344A4E" w:rsidRDefault="00393827">
      <w:pPr>
        <w:pStyle w:val="Textbody"/>
        <w:ind w:left="400"/>
        <w:rPr>
          <w:rFonts w:ascii="Agency FB" w:hAnsi="Agency FB"/>
        </w:rPr>
      </w:pPr>
    </w:p>
    <w:p w14:paraId="3F9A7E60" w14:textId="06108625" w:rsidR="00393827" w:rsidRDefault="00393827">
      <w:pPr>
        <w:pStyle w:val="Textbody"/>
        <w:ind w:left="400"/>
      </w:pPr>
    </w:p>
    <w:p w14:paraId="42F6E4D3" w14:textId="73969E4A" w:rsidR="00393827" w:rsidRDefault="00393827">
      <w:pPr>
        <w:pStyle w:val="Textbody"/>
        <w:ind w:left="400"/>
      </w:pPr>
    </w:p>
    <w:p w14:paraId="74436BB3" w14:textId="677A77BF" w:rsidR="00393827" w:rsidRDefault="00393827">
      <w:pPr>
        <w:pStyle w:val="Textbody"/>
        <w:ind w:left="400"/>
      </w:pPr>
    </w:p>
    <w:p w14:paraId="6050D425" w14:textId="0559871E" w:rsidR="00393827" w:rsidRDefault="00393827">
      <w:pPr>
        <w:pStyle w:val="Textbody"/>
        <w:ind w:left="400"/>
      </w:pPr>
    </w:p>
    <w:p w14:paraId="56A12B3E" w14:textId="77429D67" w:rsidR="00393827" w:rsidRDefault="00393827">
      <w:pPr>
        <w:pStyle w:val="Textbody"/>
        <w:ind w:left="400"/>
      </w:pPr>
    </w:p>
    <w:p w14:paraId="519D80A3" w14:textId="10FC2830" w:rsidR="00393827" w:rsidRDefault="00393827">
      <w:pPr>
        <w:pStyle w:val="Textbody"/>
        <w:ind w:left="400"/>
      </w:pPr>
    </w:p>
    <w:p w14:paraId="349E6665" w14:textId="404AEA88" w:rsidR="00393827" w:rsidRDefault="00393827">
      <w:pPr>
        <w:pStyle w:val="Textbody"/>
        <w:ind w:left="400"/>
      </w:pPr>
    </w:p>
    <w:p w14:paraId="15142EB6" w14:textId="7E83DE7E" w:rsidR="00393827" w:rsidRDefault="00393827">
      <w:pPr>
        <w:pStyle w:val="Textbody"/>
        <w:ind w:left="400"/>
      </w:pPr>
    </w:p>
    <w:p w14:paraId="23FB728C" w14:textId="16650363" w:rsidR="00393827" w:rsidRDefault="00393827">
      <w:pPr>
        <w:pStyle w:val="Textbody"/>
        <w:ind w:left="400"/>
      </w:pPr>
    </w:p>
    <w:p w14:paraId="3C3FAAEE" w14:textId="0FA28246" w:rsidR="00393827" w:rsidRDefault="00393827">
      <w:pPr>
        <w:pStyle w:val="Textbody"/>
        <w:ind w:left="400"/>
      </w:pPr>
    </w:p>
    <w:p w14:paraId="686C697B" w14:textId="525E9E47" w:rsidR="00393827" w:rsidRDefault="00393827">
      <w:pPr>
        <w:pStyle w:val="Textbody"/>
        <w:ind w:left="400"/>
      </w:pPr>
    </w:p>
    <w:p w14:paraId="12EAF22C" w14:textId="6CF50519" w:rsidR="00393827" w:rsidRDefault="00393827">
      <w:pPr>
        <w:pStyle w:val="Textbody"/>
        <w:ind w:left="400"/>
      </w:pPr>
    </w:p>
    <w:p w14:paraId="0ED1898B" w14:textId="7F91995F" w:rsidR="00393827" w:rsidRDefault="00393827">
      <w:pPr>
        <w:pStyle w:val="Textbody"/>
        <w:ind w:left="400"/>
      </w:pPr>
    </w:p>
    <w:p w14:paraId="0FB5CDF9" w14:textId="4CAB71B1" w:rsidR="00344A4E" w:rsidRDefault="00344A4E">
      <w:pPr>
        <w:pStyle w:val="Textbody"/>
        <w:ind w:left="400"/>
      </w:pPr>
    </w:p>
    <w:p w14:paraId="683581E5" w14:textId="77777777" w:rsidR="00344A4E" w:rsidRDefault="00344A4E">
      <w:pPr>
        <w:pStyle w:val="Textbody"/>
        <w:ind w:left="400"/>
      </w:pPr>
    </w:p>
    <w:p w14:paraId="3ED9125D" w14:textId="1B4C3991" w:rsidR="00393827" w:rsidRDefault="00393827">
      <w:pPr>
        <w:pStyle w:val="Textbody"/>
        <w:ind w:left="400"/>
      </w:pPr>
    </w:p>
    <w:p w14:paraId="56492519" w14:textId="4BF688A2" w:rsidR="00393827" w:rsidRDefault="00393827">
      <w:pPr>
        <w:pStyle w:val="Textbody"/>
        <w:ind w:left="400"/>
      </w:pPr>
    </w:p>
    <w:p w14:paraId="4BE49222" w14:textId="71E0A89A" w:rsidR="00393827" w:rsidRDefault="00393827">
      <w:pPr>
        <w:pStyle w:val="Textbody"/>
        <w:ind w:left="400"/>
      </w:pPr>
    </w:p>
    <w:p w14:paraId="52B11EB2" w14:textId="2B5B8921" w:rsidR="00393827" w:rsidRDefault="00393827">
      <w:pPr>
        <w:pStyle w:val="Textbody"/>
        <w:ind w:left="400"/>
      </w:pPr>
    </w:p>
    <w:p w14:paraId="71A87E78" w14:textId="6653CDEF" w:rsidR="00393827" w:rsidRDefault="00393827">
      <w:pPr>
        <w:pStyle w:val="Textbody"/>
        <w:ind w:left="400"/>
      </w:pPr>
    </w:p>
    <w:p w14:paraId="38102443" w14:textId="01DB3F8C" w:rsidR="00393827" w:rsidRDefault="00393827">
      <w:pPr>
        <w:pStyle w:val="Textbody"/>
        <w:ind w:left="400"/>
      </w:pPr>
    </w:p>
    <w:p w14:paraId="53218D70" w14:textId="59347008" w:rsidR="00393827" w:rsidRDefault="00393827">
      <w:pPr>
        <w:pStyle w:val="Textbody"/>
        <w:ind w:left="400"/>
      </w:pPr>
    </w:p>
    <w:p w14:paraId="4BBACD27" w14:textId="0BFDBFBD" w:rsidR="00393827" w:rsidRDefault="00393827">
      <w:pPr>
        <w:pStyle w:val="Textbody"/>
        <w:ind w:left="400"/>
      </w:pPr>
    </w:p>
    <w:p w14:paraId="20B17D72" w14:textId="77777777" w:rsidR="00393827" w:rsidRDefault="00393827">
      <w:pPr>
        <w:pStyle w:val="Textbody"/>
        <w:ind w:left="400"/>
      </w:pPr>
    </w:p>
    <w:p w14:paraId="7CA552BC" w14:textId="69C284D4" w:rsidR="00452A8B" w:rsidRDefault="008A7CCA" w:rsidP="00085485">
      <w:pPr>
        <w:pStyle w:val="IntenseQuote"/>
      </w:pPr>
      <w:bookmarkStart w:id="22" w:name="__RefHeading__6744_308913615"/>
      <w:r>
        <w:lastRenderedPageBreak/>
        <w:t>Gam</w:t>
      </w:r>
      <w:r w:rsidR="00393827">
        <w:t>e</w:t>
      </w:r>
      <w:r>
        <w:t>play</w:t>
      </w:r>
      <w:bookmarkEnd w:id="22"/>
    </w:p>
    <w:p w14:paraId="7CA552BD" w14:textId="77777777" w:rsidR="00452A8B" w:rsidRPr="00344A4E" w:rsidRDefault="008A7CCA">
      <w:pPr>
        <w:pStyle w:val="Textbody"/>
        <w:rPr>
          <w:rFonts w:ascii="Agency FB" w:hAnsi="Agency FB"/>
        </w:rPr>
      </w:pPr>
      <w:r w:rsidRPr="00344A4E">
        <w:rPr>
          <w:rFonts w:ascii="Agency FB" w:hAnsi="Agency FB"/>
        </w:rPr>
        <w:t xml:space="preserve">Go over the gameplay from start to </w:t>
      </w:r>
      <w:proofErr w:type="gramStart"/>
      <w:r w:rsidRPr="00344A4E">
        <w:rPr>
          <w:rFonts w:ascii="Agency FB" w:hAnsi="Agency FB"/>
        </w:rPr>
        <w:t>finished..</w:t>
      </w:r>
      <w:proofErr w:type="gramEnd"/>
      <w:r w:rsidRPr="00344A4E">
        <w:rPr>
          <w:rFonts w:ascii="Agency FB" w:hAnsi="Agency FB"/>
        </w:rPr>
        <w:t xml:space="preserve"> Break this se</w:t>
      </w:r>
      <w:r w:rsidRPr="00344A4E">
        <w:rPr>
          <w:rFonts w:ascii="Agency FB" w:hAnsi="Agency FB"/>
        </w:rPr>
        <w:t>ction up into the setup in the beginning, what the first couple things are that happens when the match starts. How do the players prepare or get ready?</w:t>
      </w:r>
    </w:p>
    <w:p w14:paraId="7CA552BE" w14:textId="77777777" w:rsidR="00452A8B" w:rsidRPr="00344A4E" w:rsidRDefault="008A7CCA">
      <w:pPr>
        <w:pStyle w:val="Textbody"/>
        <w:numPr>
          <w:ilvl w:val="0"/>
          <w:numId w:val="4"/>
        </w:numPr>
        <w:rPr>
          <w:rFonts w:ascii="Agency FB" w:hAnsi="Agency FB"/>
        </w:rPr>
      </w:pPr>
      <w:r w:rsidRPr="00344A4E">
        <w:rPr>
          <w:rFonts w:ascii="Agency FB" w:hAnsi="Agency FB"/>
        </w:rPr>
        <w:t xml:space="preserve">What's the middle game like, what will the player spend </w:t>
      </w:r>
      <w:proofErr w:type="gramStart"/>
      <w:r w:rsidRPr="00344A4E">
        <w:rPr>
          <w:rFonts w:ascii="Agency FB" w:hAnsi="Agency FB"/>
        </w:rPr>
        <w:t>the majority of</w:t>
      </w:r>
      <w:proofErr w:type="gramEnd"/>
      <w:r w:rsidRPr="00344A4E">
        <w:rPr>
          <w:rFonts w:ascii="Agency FB" w:hAnsi="Agency FB"/>
        </w:rPr>
        <w:t xml:space="preserve"> his time doing while playing the</w:t>
      </w:r>
      <w:r w:rsidRPr="00344A4E">
        <w:rPr>
          <w:rFonts w:ascii="Agency FB" w:hAnsi="Agency FB"/>
        </w:rPr>
        <w:t xml:space="preserve"> game?</w:t>
      </w:r>
    </w:p>
    <w:p w14:paraId="7CA552BF" w14:textId="77777777" w:rsidR="00452A8B" w:rsidRPr="00344A4E" w:rsidRDefault="008A7CCA">
      <w:pPr>
        <w:pStyle w:val="Textbody"/>
        <w:numPr>
          <w:ilvl w:val="0"/>
          <w:numId w:val="4"/>
        </w:numPr>
        <w:rPr>
          <w:rFonts w:ascii="Agency FB" w:hAnsi="Agency FB"/>
        </w:rPr>
      </w:pPr>
      <w:r w:rsidRPr="00344A4E">
        <w:rPr>
          <w:rFonts w:ascii="Agency FB" w:hAnsi="Agency FB"/>
        </w:rPr>
        <w:t>What are our emotional objectives in the player, what kind of gameplay are we trying to foster here and how are we achieving or working towards those goals?</w:t>
      </w:r>
    </w:p>
    <w:p w14:paraId="7CA552C0" w14:textId="77777777" w:rsidR="00452A8B" w:rsidRPr="00344A4E" w:rsidRDefault="008A7CCA">
      <w:pPr>
        <w:pStyle w:val="Textbody"/>
        <w:numPr>
          <w:ilvl w:val="0"/>
          <w:numId w:val="4"/>
        </w:numPr>
        <w:rPr>
          <w:rFonts w:ascii="Agency FB" w:hAnsi="Agency FB"/>
        </w:rPr>
      </w:pPr>
      <w:r w:rsidRPr="00344A4E">
        <w:rPr>
          <w:rFonts w:ascii="Agency FB" w:hAnsi="Agency FB"/>
        </w:rPr>
        <w:t xml:space="preserve">What kind of play styles are available to the player?  </w:t>
      </w:r>
    </w:p>
    <w:p w14:paraId="7CA552C1" w14:textId="77777777" w:rsidR="00452A8B" w:rsidRPr="00344A4E" w:rsidRDefault="008A7CCA">
      <w:pPr>
        <w:pStyle w:val="Textbody"/>
        <w:numPr>
          <w:ilvl w:val="0"/>
          <w:numId w:val="4"/>
        </w:numPr>
        <w:rPr>
          <w:rFonts w:ascii="Agency FB" w:hAnsi="Agency FB"/>
        </w:rPr>
      </w:pPr>
      <w:r w:rsidRPr="00344A4E">
        <w:rPr>
          <w:rFonts w:ascii="Agency FB" w:hAnsi="Agency FB"/>
        </w:rPr>
        <w:t>How does the player interact with th</w:t>
      </w:r>
      <w:r w:rsidRPr="00344A4E">
        <w:rPr>
          <w:rFonts w:ascii="Agency FB" w:hAnsi="Agency FB"/>
        </w:rPr>
        <w:t xml:space="preserve">e environment?  </w:t>
      </w:r>
    </w:p>
    <w:p w14:paraId="7CA552C2" w14:textId="77777777" w:rsidR="00452A8B" w:rsidRPr="00344A4E" w:rsidRDefault="008A7CCA">
      <w:pPr>
        <w:pStyle w:val="Textbody"/>
        <w:numPr>
          <w:ilvl w:val="0"/>
          <w:numId w:val="4"/>
        </w:numPr>
        <w:rPr>
          <w:rFonts w:ascii="Agency FB" w:hAnsi="Agency FB"/>
        </w:rPr>
      </w:pPr>
      <w:r w:rsidRPr="00344A4E">
        <w:rPr>
          <w:rFonts w:ascii="Agency FB" w:hAnsi="Agency FB"/>
        </w:rPr>
        <w:t xml:space="preserve">What are the main challenges facing the player and how are we rewarding the player for successful </w:t>
      </w:r>
      <w:proofErr w:type="gramStart"/>
      <w:r w:rsidRPr="00344A4E">
        <w:rPr>
          <w:rFonts w:ascii="Agency FB" w:hAnsi="Agency FB"/>
        </w:rPr>
        <w:t>behavior.</w:t>
      </w:r>
      <w:proofErr w:type="gramEnd"/>
    </w:p>
    <w:p w14:paraId="7CA552C3" w14:textId="3C16D46B" w:rsidR="00452A8B" w:rsidRPr="00344A4E" w:rsidRDefault="008A7CCA">
      <w:pPr>
        <w:pStyle w:val="Textbody"/>
        <w:numPr>
          <w:ilvl w:val="0"/>
          <w:numId w:val="4"/>
        </w:numPr>
        <w:rPr>
          <w:rFonts w:ascii="Agency FB" w:hAnsi="Agency FB"/>
        </w:rPr>
      </w:pPr>
      <w:r w:rsidRPr="00344A4E">
        <w:rPr>
          <w:rFonts w:ascii="Agency FB" w:hAnsi="Agency FB"/>
        </w:rPr>
        <w:t>Describe the multiplayer aspect of gam</w:t>
      </w:r>
      <w:r w:rsidR="00344A4E">
        <w:rPr>
          <w:rFonts w:ascii="Agency FB" w:hAnsi="Agency FB"/>
        </w:rPr>
        <w:t xml:space="preserve">e </w:t>
      </w:r>
      <w:r w:rsidRPr="00344A4E">
        <w:rPr>
          <w:rFonts w:ascii="Agency FB" w:hAnsi="Agency FB"/>
        </w:rPr>
        <w:t>play both from the adversarial/competitive aspect and from the co-operative aspect</w:t>
      </w:r>
    </w:p>
    <w:p w14:paraId="7CA552C4" w14:textId="77777777" w:rsidR="00452A8B" w:rsidRPr="00344A4E" w:rsidRDefault="008A7CCA">
      <w:pPr>
        <w:pStyle w:val="Heading2"/>
        <w:rPr>
          <w:rFonts w:ascii="Agency FB" w:hAnsi="Agency FB"/>
        </w:rPr>
      </w:pPr>
      <w:bookmarkStart w:id="23" w:name="__RefHeading__6746_308913615"/>
      <w:r w:rsidRPr="00344A4E">
        <w:rPr>
          <w:rFonts w:ascii="Agency FB" w:hAnsi="Agency FB"/>
        </w:rPr>
        <w:t>Mechanics</w:t>
      </w:r>
      <w:bookmarkEnd w:id="23"/>
    </w:p>
    <w:p w14:paraId="7CA552C5" w14:textId="77777777" w:rsidR="00452A8B" w:rsidRPr="00344A4E" w:rsidRDefault="008A7CCA">
      <w:pPr>
        <w:pStyle w:val="Textbody"/>
        <w:rPr>
          <w:rFonts w:ascii="Agency FB" w:hAnsi="Agency FB"/>
        </w:rPr>
      </w:pPr>
      <w:r w:rsidRPr="00344A4E">
        <w:rPr>
          <w:rFonts w:ascii="Agency FB" w:hAnsi="Agency FB"/>
        </w:rPr>
        <w:t>What kind of mechanics are to be employed in the game?  Go over movement, combat, health, equipment usage, special abilities and anything else that governs how the player plays the game.</w:t>
      </w:r>
    </w:p>
    <w:p w14:paraId="7CA552C6" w14:textId="77777777" w:rsidR="00452A8B" w:rsidRPr="00344A4E" w:rsidRDefault="008A7CCA">
      <w:pPr>
        <w:pStyle w:val="Heading2"/>
        <w:rPr>
          <w:rFonts w:ascii="Agency FB" w:hAnsi="Agency FB"/>
        </w:rPr>
      </w:pPr>
      <w:bookmarkStart w:id="24" w:name="__RefHeading__6765_308913615"/>
      <w:r w:rsidRPr="00344A4E">
        <w:rPr>
          <w:rFonts w:ascii="Agency FB" w:hAnsi="Agency FB"/>
        </w:rPr>
        <w:t>Controls</w:t>
      </w:r>
      <w:bookmarkEnd w:id="24"/>
    </w:p>
    <w:p w14:paraId="7CA552C7" w14:textId="77777777" w:rsidR="00452A8B" w:rsidRPr="00344A4E" w:rsidRDefault="008A7CCA">
      <w:pPr>
        <w:pStyle w:val="Textbody"/>
        <w:rPr>
          <w:rFonts w:ascii="Agency FB" w:hAnsi="Agency FB"/>
        </w:rPr>
      </w:pPr>
      <w:r w:rsidRPr="00344A4E">
        <w:rPr>
          <w:rFonts w:ascii="Agency FB" w:hAnsi="Agency FB"/>
        </w:rPr>
        <w:t>Describe how the player controls his character, fires his we</w:t>
      </w:r>
      <w:r w:rsidRPr="00344A4E">
        <w:rPr>
          <w:rFonts w:ascii="Agency FB" w:hAnsi="Agency FB"/>
        </w:rPr>
        <w:t xml:space="preserve">apon, </w:t>
      </w:r>
      <w:proofErr w:type="spellStart"/>
      <w:r w:rsidRPr="00344A4E">
        <w:rPr>
          <w:rFonts w:ascii="Agency FB" w:hAnsi="Agency FB"/>
        </w:rPr>
        <w:t>etc</w:t>
      </w:r>
      <w:proofErr w:type="spellEnd"/>
      <w:r w:rsidRPr="00344A4E">
        <w:rPr>
          <w:rFonts w:ascii="Agency FB" w:hAnsi="Agency FB"/>
        </w:rPr>
        <w:t xml:space="preserve"> etc.</w:t>
      </w:r>
    </w:p>
    <w:p w14:paraId="7CA552C8" w14:textId="77777777" w:rsidR="00452A8B" w:rsidRPr="00344A4E" w:rsidRDefault="008A7CCA">
      <w:pPr>
        <w:pStyle w:val="Heading2"/>
        <w:rPr>
          <w:rFonts w:ascii="Agency FB" w:hAnsi="Agency FB"/>
        </w:rPr>
      </w:pPr>
      <w:bookmarkStart w:id="25" w:name="__RefHeading__6767_308913615"/>
      <w:r w:rsidRPr="00344A4E">
        <w:rPr>
          <w:rFonts w:ascii="Agency FB" w:hAnsi="Agency FB"/>
        </w:rPr>
        <w:t>Modes</w:t>
      </w:r>
      <w:bookmarkEnd w:id="25"/>
    </w:p>
    <w:p w14:paraId="7CA552C9" w14:textId="77777777" w:rsidR="00452A8B" w:rsidRPr="00344A4E" w:rsidRDefault="008A7CCA">
      <w:pPr>
        <w:pStyle w:val="Textbody"/>
        <w:rPr>
          <w:rFonts w:ascii="Agency FB" w:hAnsi="Agency FB"/>
        </w:rPr>
      </w:pPr>
      <w:r w:rsidRPr="00344A4E">
        <w:rPr>
          <w:rFonts w:ascii="Agency FB" w:hAnsi="Agency FB"/>
        </w:rPr>
        <w:t>What modes are available to the player, if any?</w:t>
      </w:r>
    </w:p>
    <w:p w14:paraId="09DA3B14" w14:textId="77777777" w:rsidR="00085485" w:rsidRPr="00344A4E" w:rsidRDefault="00085485">
      <w:pPr>
        <w:pStyle w:val="Heading2"/>
        <w:rPr>
          <w:rFonts w:ascii="Agency FB" w:hAnsi="Agency FB"/>
        </w:rPr>
      </w:pPr>
      <w:bookmarkStart w:id="26" w:name="__RefHeading__6748_308913615"/>
    </w:p>
    <w:p w14:paraId="3894BCFC" w14:textId="77777777" w:rsidR="00085485" w:rsidRPr="00344A4E" w:rsidRDefault="00085485">
      <w:pPr>
        <w:pStyle w:val="Heading2"/>
        <w:rPr>
          <w:rFonts w:ascii="Agency FB" w:hAnsi="Agency FB"/>
        </w:rPr>
      </w:pPr>
    </w:p>
    <w:p w14:paraId="7CA552CA" w14:textId="5D559DD4" w:rsidR="00452A8B" w:rsidRPr="00344A4E" w:rsidRDefault="008A7CCA">
      <w:pPr>
        <w:pStyle w:val="Heading2"/>
        <w:rPr>
          <w:rFonts w:ascii="Agency FB" w:hAnsi="Agency FB"/>
        </w:rPr>
      </w:pPr>
      <w:r w:rsidRPr="00344A4E">
        <w:rPr>
          <w:rFonts w:ascii="Agency FB" w:hAnsi="Agency FB"/>
        </w:rPr>
        <w:t>WINNING THE MATCH</w:t>
      </w:r>
      <w:bookmarkEnd w:id="26"/>
    </w:p>
    <w:p w14:paraId="7CA552CB" w14:textId="77777777" w:rsidR="00452A8B" w:rsidRPr="00344A4E" w:rsidRDefault="008A7CCA">
      <w:pPr>
        <w:pStyle w:val="Textbody"/>
        <w:rPr>
          <w:rFonts w:ascii="Agency FB" w:hAnsi="Agency FB"/>
        </w:rPr>
      </w:pPr>
      <w:r w:rsidRPr="00344A4E">
        <w:rPr>
          <w:rFonts w:ascii="Agency FB" w:hAnsi="Agency FB"/>
        </w:rPr>
        <w:t>Describe the conditions for winning the game.  How long do matches/games last?  What determines when the game is over?</w:t>
      </w:r>
    </w:p>
    <w:p w14:paraId="7CA552CC" w14:textId="77777777" w:rsidR="00452A8B" w:rsidRPr="00344A4E" w:rsidRDefault="008A7CCA">
      <w:pPr>
        <w:pStyle w:val="Heading3"/>
        <w:rPr>
          <w:rFonts w:ascii="Agency FB" w:hAnsi="Agency FB"/>
        </w:rPr>
      </w:pPr>
      <w:bookmarkStart w:id="27" w:name="__RefHeading__6750_308913615"/>
      <w:r w:rsidRPr="00344A4E">
        <w:rPr>
          <w:rFonts w:ascii="Agency FB" w:hAnsi="Agency FB"/>
        </w:rPr>
        <w:t>Score</w:t>
      </w:r>
      <w:bookmarkEnd w:id="27"/>
    </w:p>
    <w:p w14:paraId="7CA552CD" w14:textId="77777777" w:rsidR="00452A8B" w:rsidRPr="00344A4E" w:rsidRDefault="008A7CCA">
      <w:pPr>
        <w:pStyle w:val="Standard"/>
        <w:rPr>
          <w:rFonts w:ascii="Agency FB" w:hAnsi="Agency FB"/>
        </w:rPr>
      </w:pPr>
      <w:r w:rsidRPr="00344A4E">
        <w:rPr>
          <w:rFonts w:ascii="Agency FB" w:hAnsi="Agency FB"/>
        </w:rPr>
        <w:t xml:space="preserve">After the match is over, how is the </w:t>
      </w:r>
      <w:r w:rsidRPr="00344A4E">
        <w:rPr>
          <w:rFonts w:ascii="Agency FB" w:hAnsi="Agency FB"/>
        </w:rPr>
        <w:t>score calculated and how are</w:t>
      </w:r>
    </w:p>
    <w:p w14:paraId="7CA552CE" w14:textId="77777777" w:rsidR="00452A8B" w:rsidRPr="00344A4E" w:rsidRDefault="008A7CCA">
      <w:pPr>
        <w:pStyle w:val="Heading3"/>
        <w:rPr>
          <w:rFonts w:ascii="Agency FB" w:hAnsi="Agency FB"/>
        </w:rPr>
      </w:pPr>
      <w:bookmarkStart w:id="28" w:name="__RefHeading__6769_308913615"/>
      <w:r w:rsidRPr="00344A4E">
        <w:rPr>
          <w:rFonts w:ascii="Agency FB" w:hAnsi="Agency FB"/>
        </w:rPr>
        <w:t>Currency</w:t>
      </w:r>
      <w:bookmarkEnd w:id="28"/>
    </w:p>
    <w:p w14:paraId="7CA552CF" w14:textId="77777777" w:rsidR="00452A8B" w:rsidRPr="00344A4E" w:rsidRDefault="008A7CCA">
      <w:pPr>
        <w:pStyle w:val="Standard"/>
        <w:rPr>
          <w:rFonts w:ascii="Agency FB" w:hAnsi="Agency FB"/>
        </w:rPr>
      </w:pPr>
      <w:r w:rsidRPr="00344A4E">
        <w:rPr>
          <w:rFonts w:ascii="Agency FB" w:hAnsi="Agency FB"/>
        </w:rPr>
        <w:t>How much money do the players earn per match or per action?  Are there modifiers applied to this amount for specific actions?</w:t>
      </w:r>
    </w:p>
    <w:p w14:paraId="7CA552D0" w14:textId="77777777" w:rsidR="00452A8B" w:rsidRPr="00344A4E" w:rsidRDefault="008A7CCA">
      <w:pPr>
        <w:pStyle w:val="Heading2"/>
        <w:rPr>
          <w:rFonts w:ascii="Agency FB" w:hAnsi="Agency FB"/>
        </w:rPr>
      </w:pPr>
      <w:bookmarkStart w:id="29" w:name="__RefHeading__6752_308913615"/>
      <w:r w:rsidRPr="00344A4E">
        <w:rPr>
          <w:rFonts w:ascii="Agency FB" w:hAnsi="Agency FB"/>
        </w:rPr>
        <w:t>Challenges of importance</w:t>
      </w:r>
      <w:bookmarkEnd w:id="29"/>
    </w:p>
    <w:p w14:paraId="7CA552D1" w14:textId="77777777" w:rsidR="00452A8B" w:rsidRPr="00344A4E" w:rsidRDefault="008A7CCA">
      <w:pPr>
        <w:pStyle w:val="Standard"/>
        <w:rPr>
          <w:rFonts w:ascii="Agency FB" w:hAnsi="Agency FB"/>
        </w:rPr>
      </w:pPr>
      <w:r w:rsidRPr="00344A4E">
        <w:rPr>
          <w:rFonts w:ascii="Agency FB" w:hAnsi="Agency FB"/>
        </w:rPr>
        <w:t>Are there certain challenges, events or levels within the game that</w:t>
      </w:r>
      <w:r w:rsidRPr="00344A4E">
        <w:rPr>
          <w:rFonts w:ascii="Agency FB" w:hAnsi="Agency FB"/>
        </w:rPr>
        <w:t xml:space="preserve"> are more important and challenging than </w:t>
      </w:r>
      <w:proofErr w:type="gramStart"/>
      <w:r w:rsidRPr="00344A4E">
        <w:rPr>
          <w:rFonts w:ascii="Agency FB" w:hAnsi="Agency FB"/>
        </w:rPr>
        <w:t>others.</w:t>
      </w:r>
      <w:proofErr w:type="gramEnd"/>
      <w:r w:rsidRPr="00344A4E">
        <w:rPr>
          <w:rFonts w:ascii="Agency FB" w:hAnsi="Agency FB"/>
        </w:rPr>
        <w:t xml:space="preserve">  Challenges that represent large progress jumps and can unlock new items, abilities or areas</w:t>
      </w:r>
    </w:p>
    <w:p w14:paraId="7CA552D2" w14:textId="77777777" w:rsidR="00452A8B" w:rsidRPr="00344A4E" w:rsidRDefault="008A7CCA">
      <w:pPr>
        <w:pStyle w:val="Heading2"/>
        <w:rPr>
          <w:rFonts w:ascii="Agency FB" w:hAnsi="Agency FB"/>
        </w:rPr>
      </w:pPr>
      <w:bookmarkStart w:id="30" w:name="__RefHeading__6754_308913615"/>
      <w:r w:rsidRPr="00344A4E">
        <w:rPr>
          <w:rFonts w:ascii="Agency FB" w:hAnsi="Agency FB"/>
        </w:rPr>
        <w:lastRenderedPageBreak/>
        <w:t>Missions and Achievements</w:t>
      </w:r>
      <w:bookmarkEnd w:id="30"/>
    </w:p>
    <w:p w14:paraId="7CA552D3" w14:textId="77777777" w:rsidR="00452A8B" w:rsidRPr="00344A4E" w:rsidRDefault="008A7CCA">
      <w:pPr>
        <w:pStyle w:val="Textbody"/>
        <w:rPr>
          <w:rFonts w:ascii="Agency FB" w:hAnsi="Agency FB"/>
        </w:rPr>
      </w:pPr>
      <w:r w:rsidRPr="00344A4E">
        <w:rPr>
          <w:rFonts w:ascii="Agency FB" w:hAnsi="Agency FB"/>
        </w:rPr>
        <w:t>Is there a mission or achievement system? How does it work?  What is the purpose of this</w:t>
      </w:r>
      <w:r w:rsidRPr="00344A4E">
        <w:rPr>
          <w:rFonts w:ascii="Agency FB" w:hAnsi="Agency FB"/>
        </w:rPr>
        <w:t xml:space="preserve"> system? Go over all achievements and rewards</w:t>
      </w:r>
    </w:p>
    <w:p w14:paraId="7CA552D4" w14:textId="5ACB66D2" w:rsidR="00452A8B" w:rsidRPr="00344A4E" w:rsidRDefault="00452A8B">
      <w:pPr>
        <w:pStyle w:val="Heading1"/>
        <w:rPr>
          <w:rFonts w:ascii="Agency FB" w:hAnsi="Agency FB"/>
        </w:rPr>
      </w:pPr>
    </w:p>
    <w:p w14:paraId="48346779" w14:textId="1D7256FD" w:rsidR="00393827" w:rsidRDefault="00393827" w:rsidP="00393827">
      <w:pPr>
        <w:pStyle w:val="Textbody"/>
      </w:pPr>
    </w:p>
    <w:p w14:paraId="467FED12" w14:textId="1B04CC64" w:rsidR="00393827" w:rsidRDefault="00393827" w:rsidP="00393827">
      <w:pPr>
        <w:pStyle w:val="Textbody"/>
      </w:pPr>
    </w:p>
    <w:p w14:paraId="2221CA9B" w14:textId="56142361" w:rsidR="00393827" w:rsidRDefault="00393827" w:rsidP="00393827">
      <w:pPr>
        <w:pStyle w:val="Textbody"/>
      </w:pPr>
    </w:p>
    <w:p w14:paraId="5D9E1DF9" w14:textId="489FA889" w:rsidR="00393827" w:rsidRDefault="00393827" w:rsidP="00393827">
      <w:pPr>
        <w:pStyle w:val="Textbody"/>
      </w:pPr>
    </w:p>
    <w:p w14:paraId="30116437" w14:textId="4F239D0C" w:rsidR="00393827" w:rsidRDefault="00393827" w:rsidP="00393827">
      <w:pPr>
        <w:pStyle w:val="Textbody"/>
      </w:pPr>
    </w:p>
    <w:p w14:paraId="244CB87E" w14:textId="588C58BD" w:rsidR="00393827" w:rsidRDefault="00393827" w:rsidP="00393827">
      <w:pPr>
        <w:pStyle w:val="Textbody"/>
      </w:pPr>
    </w:p>
    <w:p w14:paraId="1B352E18" w14:textId="1E630C0E" w:rsidR="00393827" w:rsidRDefault="00393827" w:rsidP="00393827">
      <w:pPr>
        <w:pStyle w:val="Textbody"/>
      </w:pPr>
    </w:p>
    <w:p w14:paraId="58D24A6E" w14:textId="43662210" w:rsidR="00393827" w:rsidRDefault="00393827" w:rsidP="00393827">
      <w:pPr>
        <w:pStyle w:val="Textbody"/>
      </w:pPr>
    </w:p>
    <w:p w14:paraId="40359F0D" w14:textId="1BD03EE6" w:rsidR="00393827" w:rsidRDefault="00393827" w:rsidP="00393827">
      <w:pPr>
        <w:pStyle w:val="Textbody"/>
      </w:pPr>
    </w:p>
    <w:p w14:paraId="1F09B1DB" w14:textId="718B62FC" w:rsidR="00393827" w:rsidRDefault="00393827" w:rsidP="00393827">
      <w:pPr>
        <w:pStyle w:val="Textbody"/>
      </w:pPr>
    </w:p>
    <w:p w14:paraId="0B614F4B" w14:textId="71594F45" w:rsidR="00393827" w:rsidRDefault="00393827" w:rsidP="00393827">
      <w:pPr>
        <w:pStyle w:val="Textbody"/>
      </w:pPr>
    </w:p>
    <w:p w14:paraId="0A42F524" w14:textId="45C32F48" w:rsidR="00344A4E" w:rsidRDefault="00344A4E" w:rsidP="00393827">
      <w:pPr>
        <w:pStyle w:val="Textbody"/>
      </w:pPr>
    </w:p>
    <w:p w14:paraId="6BF9C8C0" w14:textId="689767A8" w:rsidR="00344A4E" w:rsidRDefault="00344A4E" w:rsidP="00393827">
      <w:pPr>
        <w:pStyle w:val="Textbody"/>
      </w:pPr>
    </w:p>
    <w:p w14:paraId="13708641" w14:textId="77777777" w:rsidR="00344A4E" w:rsidRDefault="00344A4E" w:rsidP="00393827">
      <w:pPr>
        <w:pStyle w:val="Textbody"/>
      </w:pPr>
    </w:p>
    <w:p w14:paraId="36E05AA3" w14:textId="5433404E" w:rsidR="00393827" w:rsidRDefault="00393827" w:rsidP="00393827">
      <w:pPr>
        <w:pStyle w:val="Textbody"/>
      </w:pPr>
    </w:p>
    <w:p w14:paraId="4D36D50A" w14:textId="6132ED0D" w:rsidR="00393827" w:rsidRDefault="00393827" w:rsidP="00393827">
      <w:pPr>
        <w:pStyle w:val="Textbody"/>
      </w:pPr>
    </w:p>
    <w:p w14:paraId="79BCF777" w14:textId="616E9813" w:rsidR="00344A4E" w:rsidRDefault="00344A4E" w:rsidP="00393827">
      <w:pPr>
        <w:pStyle w:val="Textbody"/>
      </w:pPr>
    </w:p>
    <w:p w14:paraId="6ACCF6E1" w14:textId="77777777" w:rsidR="00344A4E" w:rsidRDefault="00344A4E" w:rsidP="00393827">
      <w:pPr>
        <w:pStyle w:val="Textbody"/>
      </w:pPr>
    </w:p>
    <w:p w14:paraId="0AA174F2" w14:textId="67339818" w:rsidR="00393827" w:rsidRDefault="00393827" w:rsidP="00393827">
      <w:pPr>
        <w:pStyle w:val="Textbody"/>
      </w:pPr>
    </w:p>
    <w:p w14:paraId="415ECB27" w14:textId="74CF9098" w:rsidR="00393827" w:rsidRDefault="00393827" w:rsidP="00393827">
      <w:pPr>
        <w:pStyle w:val="Textbody"/>
      </w:pPr>
    </w:p>
    <w:p w14:paraId="59EB0C08" w14:textId="190BDBC8" w:rsidR="00393827" w:rsidRDefault="00393827" w:rsidP="00393827">
      <w:pPr>
        <w:pStyle w:val="Textbody"/>
      </w:pPr>
    </w:p>
    <w:p w14:paraId="76FB51FB" w14:textId="323C60FB" w:rsidR="00393827" w:rsidRDefault="00393827" w:rsidP="00393827">
      <w:pPr>
        <w:pStyle w:val="Textbody"/>
      </w:pPr>
    </w:p>
    <w:p w14:paraId="516144E4" w14:textId="5CDECDA5" w:rsidR="00393827" w:rsidRDefault="00393827" w:rsidP="00393827">
      <w:pPr>
        <w:pStyle w:val="Textbody"/>
      </w:pPr>
    </w:p>
    <w:p w14:paraId="6A842D4C" w14:textId="14F5B396" w:rsidR="00393827" w:rsidRDefault="00393827" w:rsidP="00393827">
      <w:pPr>
        <w:pStyle w:val="Textbody"/>
      </w:pPr>
    </w:p>
    <w:p w14:paraId="30F733FF" w14:textId="09EAF1D0" w:rsidR="00393827" w:rsidRDefault="00393827" w:rsidP="00393827">
      <w:pPr>
        <w:pStyle w:val="Textbody"/>
      </w:pPr>
    </w:p>
    <w:p w14:paraId="154B655F" w14:textId="0BC445C1" w:rsidR="00393827" w:rsidRDefault="00393827" w:rsidP="00393827">
      <w:pPr>
        <w:pStyle w:val="Textbody"/>
      </w:pPr>
    </w:p>
    <w:p w14:paraId="03B4A906" w14:textId="66040211" w:rsidR="00393827" w:rsidRDefault="00393827" w:rsidP="00393827">
      <w:pPr>
        <w:pStyle w:val="Textbody"/>
      </w:pPr>
    </w:p>
    <w:p w14:paraId="42D042B5" w14:textId="4792098F" w:rsidR="00393827" w:rsidRDefault="00393827" w:rsidP="00393827">
      <w:pPr>
        <w:pStyle w:val="Textbody"/>
      </w:pPr>
    </w:p>
    <w:p w14:paraId="488591CF" w14:textId="763DC921" w:rsidR="00393827" w:rsidRDefault="00393827" w:rsidP="00393827">
      <w:pPr>
        <w:pStyle w:val="Textbody"/>
      </w:pPr>
    </w:p>
    <w:p w14:paraId="3B59E356" w14:textId="43FE259C" w:rsidR="00393827" w:rsidRDefault="00393827" w:rsidP="00393827">
      <w:pPr>
        <w:pStyle w:val="Textbody"/>
      </w:pPr>
    </w:p>
    <w:p w14:paraId="7CA552D5" w14:textId="77777777" w:rsidR="00452A8B" w:rsidRDefault="008A7CCA" w:rsidP="00393827">
      <w:pPr>
        <w:pStyle w:val="IntenseQuote"/>
      </w:pPr>
      <w:bookmarkStart w:id="31" w:name="__RefHeading__6771_308913615"/>
      <w:r>
        <w:lastRenderedPageBreak/>
        <w:t>Assets</w:t>
      </w:r>
      <w:bookmarkEnd w:id="31"/>
    </w:p>
    <w:p w14:paraId="7CA552D6" w14:textId="77777777" w:rsidR="00452A8B" w:rsidRPr="00344A4E" w:rsidRDefault="008A7CCA">
      <w:pPr>
        <w:pStyle w:val="Textbody"/>
        <w:rPr>
          <w:rFonts w:ascii="Agency FB" w:hAnsi="Agency FB"/>
        </w:rPr>
      </w:pPr>
      <w:r w:rsidRPr="00344A4E">
        <w:rPr>
          <w:rFonts w:ascii="Agency FB" w:hAnsi="Agency FB"/>
        </w:rPr>
        <w:t>A technical documentation describing the requirements of all assets created for the game.</w:t>
      </w:r>
    </w:p>
    <w:p w14:paraId="7CA552D7" w14:textId="77777777" w:rsidR="00452A8B" w:rsidRPr="00344A4E" w:rsidRDefault="008A7CCA">
      <w:pPr>
        <w:pStyle w:val="Standard"/>
        <w:rPr>
          <w:rFonts w:ascii="Agency FB" w:hAnsi="Agency FB"/>
        </w:rPr>
      </w:pPr>
      <w:r w:rsidRPr="00344A4E">
        <w:rPr>
          <w:rFonts w:ascii="Agency FB" w:hAnsi="Agency FB"/>
        </w:rPr>
        <w:t>2D: Style and Requirements for model sheets, environmental illustrations, and promo pieces.</w:t>
      </w:r>
    </w:p>
    <w:p w14:paraId="7CA552D8" w14:textId="77777777" w:rsidR="00452A8B" w:rsidRPr="00344A4E" w:rsidRDefault="008A7CCA">
      <w:pPr>
        <w:pStyle w:val="Standard"/>
        <w:rPr>
          <w:rFonts w:ascii="Agency FB" w:hAnsi="Agency FB"/>
        </w:rPr>
      </w:pPr>
      <w:r w:rsidRPr="00344A4E">
        <w:rPr>
          <w:rFonts w:ascii="Agency FB" w:hAnsi="Agency FB"/>
        </w:rPr>
        <w:t xml:space="preserve">3D: Tri budgets for </w:t>
      </w:r>
      <w:r w:rsidRPr="00344A4E">
        <w:rPr>
          <w:rFonts w:ascii="Agency FB" w:hAnsi="Agency FB"/>
        </w:rPr>
        <w:t>Chars, props and weapons</w:t>
      </w:r>
    </w:p>
    <w:p w14:paraId="7CA552D9" w14:textId="77777777" w:rsidR="00452A8B" w:rsidRPr="00344A4E" w:rsidRDefault="008A7CCA">
      <w:pPr>
        <w:pStyle w:val="Standard"/>
        <w:rPr>
          <w:rFonts w:ascii="Agency FB" w:hAnsi="Agency FB"/>
        </w:rPr>
      </w:pPr>
      <w:r w:rsidRPr="00344A4E">
        <w:rPr>
          <w:rFonts w:ascii="Agency FB" w:hAnsi="Agency FB"/>
        </w:rPr>
        <w:t>Textures: Dimensions, maps needed and file formats</w:t>
      </w:r>
    </w:p>
    <w:p w14:paraId="7CA552DA" w14:textId="77777777" w:rsidR="00452A8B" w:rsidRPr="00344A4E" w:rsidRDefault="008A7CCA">
      <w:pPr>
        <w:pStyle w:val="Standard"/>
        <w:rPr>
          <w:rFonts w:ascii="Agency FB" w:hAnsi="Agency FB"/>
        </w:rPr>
      </w:pPr>
      <w:r w:rsidRPr="00344A4E">
        <w:rPr>
          <w:rFonts w:ascii="Agency FB" w:hAnsi="Agency FB"/>
        </w:rPr>
        <w:t>Naming conventions with examples</w:t>
      </w:r>
    </w:p>
    <w:p w14:paraId="7CA552DB" w14:textId="77777777" w:rsidR="00452A8B" w:rsidRPr="00344A4E" w:rsidRDefault="008A7CCA">
      <w:pPr>
        <w:pStyle w:val="Standard"/>
        <w:rPr>
          <w:rFonts w:ascii="Agency FB" w:hAnsi="Agency FB"/>
        </w:rPr>
      </w:pPr>
      <w:r w:rsidRPr="00344A4E">
        <w:rPr>
          <w:rFonts w:ascii="Agency FB" w:hAnsi="Agency FB"/>
        </w:rPr>
        <w:t>Animation requirements: Rigging limits, Programs to be used for rigging and animation</w:t>
      </w:r>
    </w:p>
    <w:p w14:paraId="7CA552DC" w14:textId="77777777" w:rsidR="00452A8B" w:rsidRPr="00344A4E" w:rsidRDefault="00452A8B">
      <w:pPr>
        <w:pStyle w:val="Standard"/>
        <w:rPr>
          <w:rFonts w:ascii="Agency FB" w:hAnsi="Agency FB"/>
        </w:rPr>
      </w:pPr>
    </w:p>
    <w:p w14:paraId="7CA552DD" w14:textId="5EDB2681" w:rsidR="00452A8B" w:rsidRPr="00344A4E" w:rsidRDefault="008A7CCA">
      <w:pPr>
        <w:pStyle w:val="Standard"/>
        <w:rPr>
          <w:rFonts w:ascii="Agency FB" w:hAnsi="Agency FB"/>
        </w:rPr>
      </w:pPr>
      <w:r w:rsidRPr="00344A4E">
        <w:rPr>
          <w:rFonts w:ascii="Agency FB" w:hAnsi="Agency FB"/>
        </w:rPr>
        <w:t>A full asset list, budget and schedule will be laid out with</w:t>
      </w:r>
      <w:r w:rsidRPr="00344A4E">
        <w:rPr>
          <w:rFonts w:ascii="Agency FB" w:hAnsi="Agency FB"/>
        </w:rPr>
        <w:t>in a spreadsheet</w:t>
      </w:r>
    </w:p>
    <w:p w14:paraId="7CA552DE" w14:textId="77777777" w:rsidR="00452A8B" w:rsidRPr="00344A4E" w:rsidRDefault="008A7CCA">
      <w:pPr>
        <w:pStyle w:val="Heading2"/>
        <w:rPr>
          <w:rFonts w:ascii="Agency FB" w:hAnsi="Agency FB"/>
        </w:rPr>
      </w:pPr>
      <w:bookmarkStart w:id="32" w:name="__RefHeading__6773_308913615"/>
      <w:r w:rsidRPr="00344A4E">
        <w:rPr>
          <w:rFonts w:ascii="Agency FB" w:hAnsi="Agency FB"/>
        </w:rPr>
        <w:t>Characters</w:t>
      </w:r>
      <w:bookmarkEnd w:id="32"/>
    </w:p>
    <w:p w14:paraId="7CA552DF" w14:textId="77777777" w:rsidR="00452A8B" w:rsidRPr="00344A4E" w:rsidRDefault="008A7CCA">
      <w:pPr>
        <w:pStyle w:val="Textbody"/>
        <w:rPr>
          <w:rFonts w:ascii="Agency FB" w:hAnsi="Agency FB"/>
        </w:rPr>
      </w:pPr>
      <w:r w:rsidRPr="00344A4E">
        <w:rPr>
          <w:rFonts w:ascii="Agency FB" w:hAnsi="Agency FB"/>
        </w:rPr>
        <w:t xml:space="preserve">A </w:t>
      </w:r>
      <w:proofErr w:type="spellStart"/>
      <w:r w:rsidRPr="00344A4E">
        <w:rPr>
          <w:rFonts w:ascii="Agency FB" w:hAnsi="Agency FB"/>
        </w:rPr>
        <w:t>run down</w:t>
      </w:r>
      <w:proofErr w:type="spellEnd"/>
      <w:r w:rsidRPr="00344A4E">
        <w:rPr>
          <w:rFonts w:ascii="Agency FB" w:hAnsi="Agency FB"/>
        </w:rPr>
        <w:t xml:space="preserve"> of </w:t>
      </w:r>
      <w:proofErr w:type="gramStart"/>
      <w:r w:rsidRPr="00344A4E">
        <w:rPr>
          <w:rFonts w:ascii="Agency FB" w:hAnsi="Agency FB"/>
        </w:rPr>
        <w:t>all of</w:t>
      </w:r>
      <w:proofErr w:type="gramEnd"/>
      <w:r w:rsidRPr="00344A4E">
        <w:rPr>
          <w:rFonts w:ascii="Agency FB" w:hAnsi="Agency FB"/>
        </w:rPr>
        <w:t xml:space="preserve"> the 2D, 3D, Animation and Audio work needed for the characters of the game.  Including back story, abilities and special traits</w:t>
      </w:r>
    </w:p>
    <w:p w14:paraId="7CA552E0" w14:textId="77777777" w:rsidR="00452A8B" w:rsidRPr="00344A4E" w:rsidRDefault="008A7CCA">
      <w:pPr>
        <w:pStyle w:val="Heading2"/>
        <w:rPr>
          <w:rFonts w:ascii="Agency FB" w:hAnsi="Agency FB"/>
        </w:rPr>
      </w:pPr>
      <w:bookmarkStart w:id="33" w:name="__RefHeading__6775_308913615"/>
      <w:r w:rsidRPr="00344A4E">
        <w:rPr>
          <w:rFonts w:ascii="Agency FB" w:hAnsi="Agency FB"/>
        </w:rPr>
        <w:t>Weapons</w:t>
      </w:r>
      <w:bookmarkEnd w:id="33"/>
    </w:p>
    <w:p w14:paraId="7CA552E1" w14:textId="77777777" w:rsidR="00452A8B" w:rsidRPr="00344A4E" w:rsidRDefault="008A7CCA">
      <w:pPr>
        <w:pStyle w:val="Textbody"/>
        <w:rPr>
          <w:rFonts w:ascii="Agency FB" w:hAnsi="Agency FB"/>
        </w:rPr>
      </w:pPr>
      <w:r w:rsidRPr="00344A4E">
        <w:rPr>
          <w:rFonts w:ascii="Agency FB" w:hAnsi="Agency FB"/>
        </w:rPr>
        <w:t xml:space="preserve">A </w:t>
      </w:r>
      <w:proofErr w:type="spellStart"/>
      <w:r w:rsidRPr="00344A4E">
        <w:rPr>
          <w:rFonts w:ascii="Agency FB" w:hAnsi="Agency FB"/>
        </w:rPr>
        <w:t>run down</w:t>
      </w:r>
      <w:proofErr w:type="spellEnd"/>
      <w:r w:rsidRPr="00344A4E">
        <w:rPr>
          <w:rFonts w:ascii="Agency FB" w:hAnsi="Agency FB"/>
        </w:rPr>
        <w:t xml:space="preserve"> of </w:t>
      </w:r>
      <w:proofErr w:type="gramStart"/>
      <w:r w:rsidRPr="00344A4E">
        <w:rPr>
          <w:rFonts w:ascii="Agency FB" w:hAnsi="Agency FB"/>
        </w:rPr>
        <w:t>all of</w:t>
      </w:r>
      <w:proofErr w:type="gramEnd"/>
      <w:r w:rsidRPr="00344A4E">
        <w:rPr>
          <w:rFonts w:ascii="Agency FB" w:hAnsi="Agency FB"/>
        </w:rPr>
        <w:t xml:space="preserve"> the 2D, 3D, VFX and Audio work needed for the wea</w:t>
      </w:r>
      <w:r w:rsidRPr="00344A4E">
        <w:rPr>
          <w:rFonts w:ascii="Agency FB" w:hAnsi="Agency FB"/>
        </w:rPr>
        <w:t>pons of the game</w:t>
      </w:r>
    </w:p>
    <w:p w14:paraId="7CA552E2" w14:textId="77777777" w:rsidR="00452A8B" w:rsidRPr="00344A4E" w:rsidRDefault="008A7CCA">
      <w:pPr>
        <w:pStyle w:val="Textbody"/>
        <w:rPr>
          <w:rFonts w:ascii="Agency FB" w:hAnsi="Agency FB"/>
        </w:rPr>
      </w:pPr>
      <w:r w:rsidRPr="00344A4E">
        <w:rPr>
          <w:rFonts w:ascii="Agency FB" w:hAnsi="Agency FB"/>
        </w:rPr>
        <w:t>All stats and abilities of each weapon to be described in detail as well as their cost</w:t>
      </w:r>
    </w:p>
    <w:p w14:paraId="7CA552E3" w14:textId="77777777" w:rsidR="00452A8B" w:rsidRPr="00344A4E" w:rsidRDefault="008A7CCA">
      <w:pPr>
        <w:pStyle w:val="Heading2"/>
        <w:rPr>
          <w:rFonts w:ascii="Agency FB" w:hAnsi="Agency FB"/>
        </w:rPr>
      </w:pPr>
      <w:bookmarkStart w:id="34" w:name="__RefHeading__6777_308913615"/>
      <w:r w:rsidRPr="00344A4E">
        <w:rPr>
          <w:rFonts w:ascii="Agency FB" w:hAnsi="Agency FB"/>
        </w:rPr>
        <w:t>Equipment and Upgrades</w:t>
      </w:r>
      <w:bookmarkEnd w:id="34"/>
    </w:p>
    <w:p w14:paraId="7CA552E4" w14:textId="77777777" w:rsidR="00452A8B" w:rsidRPr="00344A4E" w:rsidRDefault="008A7CCA">
      <w:pPr>
        <w:pStyle w:val="Textbody"/>
        <w:rPr>
          <w:rFonts w:ascii="Agency FB" w:hAnsi="Agency FB"/>
        </w:rPr>
      </w:pPr>
      <w:r w:rsidRPr="00344A4E">
        <w:rPr>
          <w:rFonts w:ascii="Agency FB" w:hAnsi="Agency FB"/>
        </w:rPr>
        <w:t xml:space="preserve">A </w:t>
      </w:r>
      <w:proofErr w:type="spellStart"/>
      <w:r w:rsidRPr="00344A4E">
        <w:rPr>
          <w:rFonts w:ascii="Agency FB" w:hAnsi="Agency FB"/>
        </w:rPr>
        <w:t>run down</w:t>
      </w:r>
      <w:proofErr w:type="spellEnd"/>
      <w:r w:rsidRPr="00344A4E">
        <w:rPr>
          <w:rFonts w:ascii="Agency FB" w:hAnsi="Agency FB"/>
        </w:rPr>
        <w:t xml:space="preserve"> of </w:t>
      </w:r>
      <w:proofErr w:type="gramStart"/>
      <w:r w:rsidRPr="00344A4E">
        <w:rPr>
          <w:rFonts w:ascii="Agency FB" w:hAnsi="Agency FB"/>
        </w:rPr>
        <w:t>all of</w:t>
      </w:r>
      <w:proofErr w:type="gramEnd"/>
      <w:r w:rsidRPr="00344A4E">
        <w:rPr>
          <w:rFonts w:ascii="Agency FB" w:hAnsi="Agency FB"/>
        </w:rPr>
        <w:t xml:space="preserve"> the 2D, 3D and Audio work needed for the equipment of the game</w:t>
      </w:r>
    </w:p>
    <w:p w14:paraId="7CA552E5" w14:textId="77777777" w:rsidR="00452A8B" w:rsidRPr="00344A4E" w:rsidRDefault="008A7CCA">
      <w:pPr>
        <w:pStyle w:val="Textbody"/>
        <w:rPr>
          <w:rFonts w:ascii="Agency FB" w:hAnsi="Agency FB"/>
        </w:rPr>
      </w:pPr>
      <w:r w:rsidRPr="00344A4E">
        <w:rPr>
          <w:rFonts w:ascii="Agency FB" w:hAnsi="Agency FB"/>
        </w:rPr>
        <w:t>All costs, abilities and bonuses associated w</w:t>
      </w:r>
      <w:r w:rsidRPr="00344A4E">
        <w:rPr>
          <w:rFonts w:ascii="Agency FB" w:hAnsi="Agency FB"/>
        </w:rPr>
        <w:t>ith equipment to be laid out in detail</w:t>
      </w:r>
    </w:p>
    <w:p w14:paraId="7CA552E6" w14:textId="77777777" w:rsidR="00452A8B" w:rsidRPr="00344A4E" w:rsidRDefault="008A7CCA">
      <w:pPr>
        <w:pStyle w:val="Heading2"/>
        <w:rPr>
          <w:rFonts w:ascii="Agency FB" w:hAnsi="Agency FB"/>
        </w:rPr>
      </w:pPr>
      <w:bookmarkStart w:id="35" w:name="__RefHeading__6779_308913615"/>
      <w:r w:rsidRPr="00344A4E">
        <w:rPr>
          <w:rFonts w:ascii="Agency FB" w:hAnsi="Agency FB"/>
        </w:rPr>
        <w:t>Environmental</w:t>
      </w:r>
      <w:bookmarkEnd w:id="35"/>
    </w:p>
    <w:p w14:paraId="7CA552E7" w14:textId="77777777" w:rsidR="00452A8B" w:rsidRPr="00344A4E" w:rsidRDefault="008A7CCA">
      <w:pPr>
        <w:pStyle w:val="Standard"/>
        <w:rPr>
          <w:rFonts w:ascii="Agency FB" w:hAnsi="Agency FB"/>
        </w:rPr>
      </w:pPr>
      <w:r w:rsidRPr="00344A4E">
        <w:rPr>
          <w:rFonts w:ascii="Agency FB" w:hAnsi="Agency FB"/>
        </w:rPr>
        <w:t xml:space="preserve">All global environmental </w:t>
      </w:r>
      <w:proofErr w:type="gramStart"/>
      <w:r w:rsidRPr="00344A4E">
        <w:rPr>
          <w:rFonts w:ascii="Agency FB" w:hAnsi="Agency FB"/>
        </w:rPr>
        <w:t>assets(</w:t>
      </w:r>
      <w:proofErr w:type="gramEnd"/>
      <w:r w:rsidRPr="00344A4E">
        <w:rPr>
          <w:rFonts w:ascii="Agency FB" w:hAnsi="Agency FB"/>
        </w:rPr>
        <w:t xml:space="preserve">which could be reskinned depending on the level they appear in) to be laid out here as well as their role in the puzzle process and their possible effect on the scene and </w:t>
      </w:r>
      <w:r w:rsidRPr="00344A4E">
        <w:rPr>
          <w:rFonts w:ascii="Agency FB" w:hAnsi="Agency FB"/>
        </w:rPr>
        <w:t>environment around them.</w:t>
      </w:r>
    </w:p>
    <w:p w14:paraId="7CA552E8" w14:textId="77777777" w:rsidR="00452A8B" w:rsidRPr="00344A4E" w:rsidRDefault="008A7CCA">
      <w:pPr>
        <w:pStyle w:val="Heading2"/>
        <w:rPr>
          <w:rFonts w:ascii="Agency FB" w:hAnsi="Agency FB"/>
        </w:rPr>
      </w:pPr>
      <w:bookmarkStart w:id="36" w:name="__RefHeading__6781_308913615"/>
      <w:r w:rsidRPr="00344A4E">
        <w:rPr>
          <w:rFonts w:ascii="Agency FB" w:hAnsi="Agency FB"/>
        </w:rPr>
        <w:t>Audio</w:t>
      </w:r>
      <w:bookmarkEnd w:id="36"/>
    </w:p>
    <w:p w14:paraId="7CA552E9" w14:textId="637F2DA8" w:rsidR="00452A8B" w:rsidRDefault="008A7CCA">
      <w:pPr>
        <w:pStyle w:val="Textbody"/>
      </w:pPr>
      <w:r>
        <w:t>All global audio assets like UI sounds and audio tracks</w:t>
      </w:r>
    </w:p>
    <w:p w14:paraId="21076A4A" w14:textId="34854DB5" w:rsidR="00393827" w:rsidRDefault="00393827">
      <w:pPr>
        <w:pStyle w:val="Textbody"/>
      </w:pPr>
    </w:p>
    <w:p w14:paraId="7902F4C3" w14:textId="0174DF25" w:rsidR="00393827" w:rsidRDefault="00393827">
      <w:pPr>
        <w:pStyle w:val="Textbody"/>
      </w:pPr>
    </w:p>
    <w:p w14:paraId="7BA13D1E" w14:textId="73B2AE51" w:rsidR="00393827" w:rsidRDefault="00393827">
      <w:pPr>
        <w:pStyle w:val="Textbody"/>
      </w:pPr>
    </w:p>
    <w:p w14:paraId="28D65FEC" w14:textId="7C770228" w:rsidR="00393827" w:rsidRDefault="00393827">
      <w:pPr>
        <w:pStyle w:val="Textbody"/>
      </w:pPr>
    </w:p>
    <w:p w14:paraId="7C9AAF97" w14:textId="77777777" w:rsidR="00344A4E" w:rsidRDefault="00344A4E">
      <w:pPr>
        <w:pStyle w:val="Textbody"/>
      </w:pPr>
    </w:p>
    <w:p w14:paraId="598967F8" w14:textId="07667EAC" w:rsidR="00393827" w:rsidRDefault="00393827">
      <w:pPr>
        <w:pStyle w:val="Textbody"/>
      </w:pPr>
    </w:p>
    <w:p w14:paraId="02163D57" w14:textId="77777777" w:rsidR="00393827" w:rsidRDefault="00393827">
      <w:pPr>
        <w:pStyle w:val="Textbody"/>
      </w:pPr>
    </w:p>
    <w:p w14:paraId="7CA552EA" w14:textId="77777777" w:rsidR="00452A8B" w:rsidRDefault="00452A8B">
      <w:pPr>
        <w:pStyle w:val="Textbody"/>
        <w:rPr>
          <w:rFonts w:ascii="Calibri" w:eastAsia="Calibri" w:hAnsi="Calibri" w:cs="Calibri"/>
          <w:color w:val="000000"/>
          <w:sz w:val="20"/>
          <w:szCs w:val="20"/>
        </w:rPr>
      </w:pPr>
    </w:p>
    <w:p w14:paraId="7CA552EB" w14:textId="77777777" w:rsidR="00452A8B" w:rsidRDefault="008A7CCA" w:rsidP="00393827">
      <w:pPr>
        <w:pStyle w:val="IntenseQuote"/>
      </w:pPr>
      <w:bookmarkStart w:id="37" w:name="__RefHeading__6783_308913615"/>
      <w:r>
        <w:lastRenderedPageBreak/>
        <w:t>Back Story</w:t>
      </w:r>
      <w:bookmarkEnd w:id="37"/>
    </w:p>
    <w:p w14:paraId="7CA552EC" w14:textId="52BB4578" w:rsidR="00452A8B" w:rsidRPr="00344A4E" w:rsidRDefault="00344A4E">
      <w:pPr>
        <w:pStyle w:val="Textbody"/>
        <w:rPr>
          <w:rFonts w:ascii="Agency FB" w:hAnsi="Agency FB"/>
        </w:rPr>
      </w:pPr>
      <w:r>
        <w:rPr>
          <w:rFonts w:ascii="Agency FB" w:hAnsi="Agency FB"/>
        </w:rPr>
        <w:t xml:space="preserve">Police themed story set in the 1980’s.  Main character is a beat cop who is keen to progress in the world as has a profound sense of the corruption and crime </w:t>
      </w:r>
      <w:proofErr w:type="gramStart"/>
      <w:r>
        <w:rPr>
          <w:rFonts w:ascii="Agency FB" w:hAnsi="Agency FB"/>
        </w:rPr>
        <w:t>he</w:t>
      </w:r>
      <w:proofErr w:type="gramEnd"/>
      <w:r>
        <w:rPr>
          <w:rFonts w:ascii="Agency FB" w:hAnsi="Agency FB"/>
        </w:rPr>
        <w:t xml:space="preserve"> see’s going on around him every day.  The motive is to rise to the top so the player can fix the situation from within.</w:t>
      </w:r>
    </w:p>
    <w:p w14:paraId="7CA552ED" w14:textId="77777777" w:rsidR="00452A8B" w:rsidRPr="00344A4E" w:rsidRDefault="008A7CCA">
      <w:pPr>
        <w:pStyle w:val="Heading2"/>
        <w:rPr>
          <w:rFonts w:ascii="Agency FB" w:hAnsi="Agency FB"/>
        </w:rPr>
      </w:pPr>
      <w:bookmarkStart w:id="38" w:name="__RefHeading__6785_308913615"/>
      <w:r w:rsidRPr="00344A4E">
        <w:rPr>
          <w:rFonts w:ascii="Agency FB" w:hAnsi="Agency FB"/>
        </w:rPr>
        <w:t>CINEMATICS</w:t>
      </w:r>
      <w:bookmarkEnd w:id="38"/>
    </w:p>
    <w:p w14:paraId="7CA552EE" w14:textId="77777777" w:rsidR="00452A8B" w:rsidRPr="00344A4E" w:rsidRDefault="008A7CCA">
      <w:pPr>
        <w:pStyle w:val="Standard"/>
        <w:rPr>
          <w:rFonts w:ascii="Agency FB" w:hAnsi="Agency FB"/>
        </w:rPr>
      </w:pPr>
      <w:r w:rsidRPr="00344A4E">
        <w:rPr>
          <w:rFonts w:ascii="Agency FB" w:hAnsi="Agency FB"/>
        </w:rPr>
        <w:t>Any cinematics should be listed and described here.  Further detail to be found in a beat sheet</w:t>
      </w:r>
    </w:p>
    <w:p w14:paraId="7CA552EF" w14:textId="77777777" w:rsidR="00452A8B" w:rsidRDefault="00452A8B">
      <w:pPr>
        <w:pStyle w:val="Heading1"/>
      </w:pPr>
    </w:p>
    <w:sectPr w:rsidR="00452A8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55220" w14:textId="77777777" w:rsidR="00000000" w:rsidRDefault="008A7CCA">
      <w:r>
        <w:separator/>
      </w:r>
    </w:p>
  </w:endnote>
  <w:endnote w:type="continuationSeparator" w:id="0">
    <w:p w14:paraId="7CA55222" w14:textId="77777777" w:rsidR="00000000" w:rsidRDefault="008A7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gency FB">
    <w:panose1 w:val="020B0503020202020204"/>
    <w:charset w:val="00"/>
    <w:family w:val="swiss"/>
    <w:pitch w:val="variable"/>
    <w:sig w:usb0="00000003" w:usb1="00000000" w:usb2="00000000" w:usb3="00000000" w:csb0="00000001" w:csb1="00000000"/>
  </w:font>
  <w:font w:name="Terminator Two">
    <w:panose1 w:val="00000000000000000000"/>
    <w:charset w:val="00"/>
    <w:family w:val="auto"/>
    <w:pitch w:val="variable"/>
    <w:sig w:usb0="00000087" w:usb1="00000000" w:usb2="00000000" w:usb3="00000000" w:csb0="0000001B" w:csb1="00000000"/>
  </w:font>
  <w:font w:name="Calibri,Bold">
    <w:altName w:val="Calibri"/>
    <w:charset w:val="00"/>
    <w:family w:val="swiss"/>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5521C" w14:textId="77777777" w:rsidR="00000000" w:rsidRDefault="008A7CCA">
      <w:r>
        <w:rPr>
          <w:color w:val="000000"/>
        </w:rPr>
        <w:separator/>
      </w:r>
    </w:p>
  </w:footnote>
  <w:footnote w:type="continuationSeparator" w:id="0">
    <w:p w14:paraId="7CA5521E" w14:textId="77777777" w:rsidR="00000000" w:rsidRDefault="008A7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281A"/>
    <w:multiLevelType w:val="multilevel"/>
    <w:tmpl w:val="66BE0D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D36725"/>
    <w:multiLevelType w:val="multilevel"/>
    <w:tmpl w:val="6F7E8D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60778E7"/>
    <w:multiLevelType w:val="multilevel"/>
    <w:tmpl w:val="23166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2731ADA"/>
    <w:multiLevelType w:val="multilevel"/>
    <w:tmpl w:val="B3DC75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52A8B"/>
    <w:rsid w:val="00085485"/>
    <w:rsid w:val="000C426E"/>
    <w:rsid w:val="002F6325"/>
    <w:rsid w:val="00325E97"/>
    <w:rsid w:val="00344A4E"/>
    <w:rsid w:val="00393827"/>
    <w:rsid w:val="003C4933"/>
    <w:rsid w:val="00452A8B"/>
    <w:rsid w:val="004C1382"/>
    <w:rsid w:val="005564BC"/>
    <w:rsid w:val="0069017B"/>
    <w:rsid w:val="008A7CCA"/>
    <w:rsid w:val="00912260"/>
    <w:rsid w:val="009A19D2"/>
    <w:rsid w:val="00A03B2C"/>
    <w:rsid w:val="00F22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521A"/>
  <w15:docId w15:val="{CDAAC588-D25E-48D0-A672-A3C3BFD0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paragraph" w:styleId="Heading6">
    <w:name w:val="heading 6"/>
    <w:basedOn w:val="Heading"/>
    <w:next w:val="Textbody"/>
    <w:uiPriority w:val="9"/>
    <w:semiHidden/>
    <w:unhideWhenUsed/>
    <w:qFormat/>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styleId="IntenseQuote">
    <w:name w:val="Intense Quote"/>
    <w:basedOn w:val="Normal"/>
    <w:next w:val="Normal"/>
    <w:link w:val="IntenseQuoteChar"/>
    <w:uiPriority w:val="30"/>
    <w:qFormat/>
    <w:rsid w:val="00344A4E"/>
    <w:pPr>
      <w:pBdr>
        <w:top w:val="single" w:sz="4" w:space="10" w:color="4472C4" w:themeColor="accent1"/>
        <w:bottom w:val="single" w:sz="4" w:space="10" w:color="4472C4" w:themeColor="accent1"/>
      </w:pBdr>
      <w:spacing w:before="360" w:after="360"/>
      <w:ind w:left="864" w:right="864"/>
      <w:jc w:val="center"/>
    </w:pPr>
    <w:rPr>
      <w:rFonts w:ascii="Agency FB" w:hAnsi="Agency FB"/>
      <w:i/>
      <w:iCs/>
      <w:color w:val="4472C4" w:themeColor="accent1"/>
      <w:szCs w:val="21"/>
    </w:rPr>
  </w:style>
  <w:style w:type="character" w:customStyle="1" w:styleId="IntenseQuoteChar">
    <w:name w:val="Intense Quote Char"/>
    <w:basedOn w:val="DefaultParagraphFont"/>
    <w:link w:val="IntenseQuote"/>
    <w:uiPriority w:val="30"/>
    <w:rsid w:val="00344A4E"/>
    <w:rPr>
      <w:rFonts w:ascii="Agency FB" w:hAnsi="Agency FB"/>
      <w:i/>
      <w:iCs/>
      <w:color w:val="4472C4" w:themeColor="accent1"/>
      <w:szCs w:val="21"/>
    </w:rPr>
  </w:style>
  <w:style w:type="character" w:styleId="IntenseEmphasis">
    <w:name w:val="Intense Emphasis"/>
    <w:basedOn w:val="DefaultParagraphFont"/>
    <w:uiPriority w:val="21"/>
    <w:qFormat/>
    <w:rsid w:val="00085485"/>
    <w:rPr>
      <w:i/>
      <w:iCs/>
      <w:color w:val="4472C4" w:themeColor="accent1"/>
    </w:rPr>
  </w:style>
  <w:style w:type="character" w:styleId="Emphasis">
    <w:name w:val="Emphasis"/>
    <w:basedOn w:val="DefaultParagraphFont"/>
    <w:uiPriority w:val="20"/>
    <w:qFormat/>
    <w:rsid w:val="000854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__RefHeading__6761_308913615" TargetMode="External"/><Relationship Id="rId18" Type="http://schemas.openxmlformats.org/officeDocument/2006/relationships/hyperlink" Target="#__RefHeading__757_1204297543" TargetMode="External"/><Relationship Id="rId26" Type="http://schemas.openxmlformats.org/officeDocument/2006/relationships/hyperlink" Target="#__RefHeading__6740_308913615" TargetMode="External"/><Relationship Id="rId39" Type="http://schemas.openxmlformats.org/officeDocument/2006/relationships/hyperlink" Target="#__RefHeading__6773_308913615" TargetMode="External"/><Relationship Id="rId21" Type="http://schemas.openxmlformats.org/officeDocument/2006/relationships/hyperlink" Target="#__RefHeading__6730_308913615" TargetMode="External"/><Relationship Id="rId34" Type="http://schemas.openxmlformats.org/officeDocument/2006/relationships/hyperlink" Target="#__RefHeading__6750_308913615" TargetMode="External"/><Relationship Id="rId42" Type="http://schemas.openxmlformats.org/officeDocument/2006/relationships/hyperlink" Target="#__RefHeading__6779_308913615"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__RefHeading__753_1204297543" TargetMode="External"/><Relationship Id="rId29" Type="http://schemas.openxmlformats.org/officeDocument/2006/relationships/hyperlink" Target="#__RefHeading__6744_3089136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749_1204297543" TargetMode="External"/><Relationship Id="rId24" Type="http://schemas.openxmlformats.org/officeDocument/2006/relationships/hyperlink" Target="#__RefHeading__6736_308913615" TargetMode="External"/><Relationship Id="rId32" Type="http://schemas.openxmlformats.org/officeDocument/2006/relationships/hyperlink" Target="#__RefHeading__6767_308913615" TargetMode="External"/><Relationship Id="rId37" Type="http://schemas.openxmlformats.org/officeDocument/2006/relationships/hyperlink" Target="#__RefHeading__6754_308913615" TargetMode="External"/><Relationship Id="rId40" Type="http://schemas.openxmlformats.org/officeDocument/2006/relationships/hyperlink" Target="#__RefHeading__6775_308913615" TargetMode="External"/><Relationship Id="rId45" Type="http://schemas.openxmlformats.org/officeDocument/2006/relationships/hyperlink" Target="#__RefHeading__6785_308913615" TargetMode="External"/><Relationship Id="rId5" Type="http://schemas.openxmlformats.org/officeDocument/2006/relationships/footnotes" Target="footnotes.xml"/><Relationship Id="rId15" Type="http://schemas.openxmlformats.org/officeDocument/2006/relationships/hyperlink" Target="#__RefHeading__751_1204297543" TargetMode="External"/><Relationship Id="rId23" Type="http://schemas.openxmlformats.org/officeDocument/2006/relationships/hyperlink" Target="#__RefHeading__6734_308913615" TargetMode="External"/><Relationship Id="rId28" Type="http://schemas.openxmlformats.org/officeDocument/2006/relationships/hyperlink" Target="#__RefHeading__6763_308913615" TargetMode="External"/><Relationship Id="rId36" Type="http://schemas.openxmlformats.org/officeDocument/2006/relationships/hyperlink" Target="#__RefHeading__6752_308913615" TargetMode="External"/><Relationship Id="rId10" Type="http://schemas.openxmlformats.org/officeDocument/2006/relationships/hyperlink" Target="#__RefHeading__6759_308913615" TargetMode="External"/><Relationship Id="rId19" Type="http://schemas.openxmlformats.org/officeDocument/2006/relationships/hyperlink" Target="#__RefHeading__6726_308913615" TargetMode="External"/><Relationship Id="rId31" Type="http://schemas.openxmlformats.org/officeDocument/2006/relationships/hyperlink" Target="#__RefHeading__6765_308913615" TargetMode="External"/><Relationship Id="rId44" Type="http://schemas.openxmlformats.org/officeDocument/2006/relationships/hyperlink" Target="#__RefHeading__6783_308913615" TargetMode="External"/><Relationship Id="rId4" Type="http://schemas.openxmlformats.org/officeDocument/2006/relationships/webSettings" Target="webSettings.xml"/><Relationship Id="rId9" Type="http://schemas.openxmlformats.org/officeDocument/2006/relationships/hyperlink" Target="#__RefHeading__6718_308913615" TargetMode="External"/><Relationship Id="rId14" Type="http://schemas.openxmlformats.org/officeDocument/2006/relationships/hyperlink" Target="#__RefHeading__6724_308913615" TargetMode="External"/><Relationship Id="rId22" Type="http://schemas.openxmlformats.org/officeDocument/2006/relationships/hyperlink" Target="#__RefHeading__6732_308913615" TargetMode="External"/><Relationship Id="rId27" Type="http://schemas.openxmlformats.org/officeDocument/2006/relationships/hyperlink" Target="#__RefHeading__6742_308913615" TargetMode="External"/><Relationship Id="rId30" Type="http://schemas.openxmlformats.org/officeDocument/2006/relationships/hyperlink" Target="#__RefHeading__6746_308913615" TargetMode="External"/><Relationship Id="rId35" Type="http://schemas.openxmlformats.org/officeDocument/2006/relationships/hyperlink" Target="#__RefHeading__6769_308913615" TargetMode="External"/><Relationship Id="rId43" Type="http://schemas.openxmlformats.org/officeDocument/2006/relationships/hyperlink" Target="#__RefHeading__6781_308913615" TargetMode="External"/><Relationship Id="rId8" Type="http://schemas.openxmlformats.org/officeDocument/2006/relationships/hyperlink" Target="#__RefHeading__747_1204297543" TargetMode="External"/><Relationship Id="rId3" Type="http://schemas.openxmlformats.org/officeDocument/2006/relationships/settings" Target="settings.xml"/><Relationship Id="rId12" Type="http://schemas.openxmlformats.org/officeDocument/2006/relationships/hyperlink" Target="#__RefHeading__6722_308913615" TargetMode="External"/><Relationship Id="rId17" Type="http://schemas.openxmlformats.org/officeDocument/2006/relationships/hyperlink" Target="#__RefHeading__755_1204297543" TargetMode="External"/><Relationship Id="rId25" Type="http://schemas.openxmlformats.org/officeDocument/2006/relationships/hyperlink" Target="#__RefHeading__6738_308913615" TargetMode="External"/><Relationship Id="rId33" Type="http://schemas.openxmlformats.org/officeDocument/2006/relationships/hyperlink" Target="#__RefHeading__6748_308913615" TargetMode="External"/><Relationship Id="rId38" Type="http://schemas.openxmlformats.org/officeDocument/2006/relationships/hyperlink" Target="#__RefHeading__6771_308913615" TargetMode="External"/><Relationship Id="rId46" Type="http://schemas.openxmlformats.org/officeDocument/2006/relationships/fontTable" Target="fontTable.xml"/><Relationship Id="rId20" Type="http://schemas.openxmlformats.org/officeDocument/2006/relationships/hyperlink" Target="#__RefHeading__6728_308913615" TargetMode="External"/><Relationship Id="rId41" Type="http://schemas.openxmlformats.org/officeDocument/2006/relationships/hyperlink" Target="#__RefHeading__6777_3089136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Wood</dc:creator>
  <cp:lastModifiedBy>Mark Wood</cp:lastModifiedBy>
  <cp:revision>15</cp:revision>
  <dcterms:created xsi:type="dcterms:W3CDTF">2021-01-19T14:22:00Z</dcterms:created>
  <dcterms:modified xsi:type="dcterms:W3CDTF">2021-01-19T14:30:00Z</dcterms:modified>
</cp:coreProperties>
</file>